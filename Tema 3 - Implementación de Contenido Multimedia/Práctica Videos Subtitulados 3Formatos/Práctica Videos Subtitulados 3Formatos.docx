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sdt>
      <w:sdtPr>
        <w:rPr>
          <w:rFonts w:eastAsiaTheme="minorHAnsi"/>
          <w:lang w:eastAsia="en-US"/>
        </w:rPr>
        <w:id w:val="-1280942947"/>
        <w:docPartObj>
          <w:docPartGallery w:val="Cover Pages"/>
          <w:docPartUnique/>
        </w:docPartObj>
      </w:sdtPr>
      <w:sdtContent>
        <w:p w14:paraId="7D749EC5" w14:textId="77777777" w:rsidR="008E6C96" w:rsidRPr="009B1809" w:rsidRDefault="008E6C96">
          <w:pPr>
            <w:pStyle w:val="Sinespaciado"/>
          </w:pPr>
          <w:r w:rsidRPr="009B1809"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5680" behindDoc="1" locked="0" layoutInCell="1" allowOverlap="1" wp14:anchorId="21E787E9" wp14:editId="4A55C60B">
                    <wp:simplePos x="0" y="0"/>
                    <mc:AlternateContent>
                      <mc:Choice Requires="wp14">
                        <wp:positionH relativeFrom="page">
                          <wp14:pctPosHOffset>4000</wp14:pctPosHOffset>
                        </wp:positionH>
                      </mc:Choice>
                      <mc:Fallback>
                        <wp:positionH relativeFrom="page">
                          <wp:posOffset>302260</wp:posOffset>
                        </wp:positionH>
                      </mc:Fallback>
                    </mc:AlternateContent>
                    <wp:positionV relativeFrom="page">
                      <wp:align>center</wp:align>
                    </wp:positionV>
                    <wp:extent cx="2194560" cy="9125712"/>
                    <wp:effectExtent l="0" t="0" r="6985" b="7620"/>
                    <wp:wrapNone/>
                    <wp:docPr id="2" name="Grupo 2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2194560" cy="9125712"/>
                              <a:chOff x="0" y="0"/>
                              <a:chExt cx="2194560" cy="9125712"/>
                            </a:xfrm>
                          </wpg:grpSpPr>
                          <wps:wsp>
                            <wps:cNvPr id="3" name="Rectángulo 3"/>
                            <wps:cNvSpPr/>
                            <wps:spPr>
                              <a:xfrm>
                                <a:off x="0" y="0"/>
                                <a:ext cx="194535" cy="9125712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tx2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4" name="Pentágono 4"/>
                            <wps:cNvSpPr/>
                            <wps:spPr>
                              <a:xfrm>
                                <a:off x="0" y="1466850"/>
                                <a:ext cx="2194560" cy="552055"/>
                              </a:xfrm>
                              <a:prstGeom prst="homePlate">
                                <a:avLst/>
                              </a:pr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color w:val="FFFFFF" w:themeColor="background1"/>
                                      <w:sz w:val="28"/>
                                      <w:szCs w:val="28"/>
                                    </w:rPr>
                                    <w:alias w:val="Fecha"/>
                                    <w:tag w:val=""/>
                                    <w:id w:val="-650599894"/>
  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  <w:date w:fullDate="2025-02-18T00:00:00Z">
                                      <w:dateFormat w:val="d-M-yyyy"/>
                                      <w:lid w:val="es-ES"/>
                                      <w:storeMappedDataAs w:val="dateTime"/>
                                      <w:calendar w:val="gregorian"/>
                                    </w:date>
                                  </w:sdtPr>
                                  <w:sdtContent>
                                    <w:p w14:paraId="7F62844D" w14:textId="5C8C4C77" w:rsidR="008E6C96" w:rsidRPr="009B1809" w:rsidRDefault="00D93DD3">
                                      <w:pPr>
                                        <w:pStyle w:val="Sinespaciado"/>
                                        <w:jc w:val="right"/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  <w:t>18-2-2025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="horz" wrap="square" lIns="91440" tIns="0" rIns="18288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g:grpSp>
                            <wpg:cNvPr id="5" name="Grupo 5"/>
                            <wpg:cNvGrpSpPr/>
                            <wpg:grpSpPr>
                              <a:xfrm>
                                <a:off x="76200" y="4210050"/>
                                <a:ext cx="2057400" cy="4910328"/>
                                <a:chOff x="80645" y="4211812"/>
                                <a:chExt cx="1306273" cy="3121026"/>
                              </a:xfrm>
                            </wpg:grpSpPr>
                            <wpg:grpSp>
                              <wpg:cNvPr id="6" name="Grupo 6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141062" y="4211812"/>
                                  <a:ext cx="1047750" cy="3121026"/>
                                  <a:chOff x="141062" y="4211812"/>
                                  <a:chExt cx="1047750" cy="3121026"/>
                                </a:xfrm>
                              </wpg:grpSpPr>
                              <wps:wsp>
                                <wps:cNvPr id="20" name="Forma libre 2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9662" y="6216825"/>
                                    <a:ext cx="193675" cy="698500"/>
                                  </a:xfrm>
                                  <a:custGeom>
                                    <a:avLst/>
                                    <a:gdLst>
                                      <a:gd name="T0" fmla="*/ 0 w 122"/>
                                      <a:gd name="T1" fmla="*/ 0 h 440"/>
                                      <a:gd name="T2" fmla="*/ 39 w 122"/>
                                      <a:gd name="T3" fmla="*/ 152 h 440"/>
                                      <a:gd name="T4" fmla="*/ 84 w 122"/>
                                      <a:gd name="T5" fmla="*/ 304 h 440"/>
                                      <a:gd name="T6" fmla="*/ 122 w 122"/>
                                      <a:gd name="T7" fmla="*/ 417 h 440"/>
                                      <a:gd name="T8" fmla="*/ 122 w 122"/>
                                      <a:gd name="T9" fmla="*/ 440 h 440"/>
                                      <a:gd name="T10" fmla="*/ 76 w 122"/>
                                      <a:gd name="T11" fmla="*/ 306 h 440"/>
                                      <a:gd name="T12" fmla="*/ 39 w 122"/>
                                      <a:gd name="T13" fmla="*/ 180 h 440"/>
                                      <a:gd name="T14" fmla="*/ 6 w 122"/>
                                      <a:gd name="T15" fmla="*/ 53 h 440"/>
                                      <a:gd name="T16" fmla="*/ 0 w 122"/>
                                      <a:gd name="T17" fmla="*/ 0 h 44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2" h="440">
                                        <a:moveTo>
                                          <a:pt x="0" y="0"/>
                                        </a:moveTo>
                                        <a:lnTo>
                                          <a:pt x="39" y="152"/>
                                        </a:lnTo>
                                        <a:lnTo>
                                          <a:pt x="84" y="304"/>
                                        </a:lnTo>
                                        <a:lnTo>
                                          <a:pt x="122" y="417"/>
                                        </a:lnTo>
                                        <a:lnTo>
                                          <a:pt x="122" y="440"/>
                                        </a:lnTo>
                                        <a:lnTo>
                                          <a:pt x="76" y="306"/>
                                        </a:lnTo>
                                        <a:lnTo>
                                          <a:pt x="39" y="180"/>
                                        </a:lnTo>
                                        <a:lnTo>
                                          <a:pt x="6" y="5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1" name="Forma libre 2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72862" y="6905800"/>
                                    <a:ext cx="184150" cy="427038"/>
                                  </a:xfrm>
                                  <a:custGeom>
                                    <a:avLst/>
                                    <a:gdLst>
                                      <a:gd name="T0" fmla="*/ 0 w 116"/>
                                      <a:gd name="T1" fmla="*/ 0 h 269"/>
                                      <a:gd name="T2" fmla="*/ 8 w 116"/>
                                      <a:gd name="T3" fmla="*/ 19 h 269"/>
                                      <a:gd name="T4" fmla="*/ 37 w 116"/>
                                      <a:gd name="T5" fmla="*/ 93 h 269"/>
                                      <a:gd name="T6" fmla="*/ 67 w 116"/>
                                      <a:gd name="T7" fmla="*/ 167 h 269"/>
                                      <a:gd name="T8" fmla="*/ 116 w 116"/>
                                      <a:gd name="T9" fmla="*/ 269 h 269"/>
                                      <a:gd name="T10" fmla="*/ 108 w 116"/>
                                      <a:gd name="T11" fmla="*/ 269 h 269"/>
                                      <a:gd name="T12" fmla="*/ 60 w 116"/>
                                      <a:gd name="T13" fmla="*/ 169 h 269"/>
                                      <a:gd name="T14" fmla="*/ 30 w 116"/>
                                      <a:gd name="T15" fmla="*/ 98 h 269"/>
                                      <a:gd name="T16" fmla="*/ 1 w 116"/>
                                      <a:gd name="T17" fmla="*/ 25 h 269"/>
                                      <a:gd name="T18" fmla="*/ 0 w 116"/>
                                      <a:gd name="T19" fmla="*/ 0 h 2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6" h="269">
                                        <a:moveTo>
                                          <a:pt x="0" y="0"/>
                                        </a:moveTo>
                                        <a:lnTo>
                                          <a:pt x="8" y="19"/>
                                        </a:lnTo>
                                        <a:lnTo>
                                          <a:pt x="37" y="93"/>
                                        </a:lnTo>
                                        <a:lnTo>
                                          <a:pt x="67" y="167"/>
                                        </a:lnTo>
                                        <a:lnTo>
                                          <a:pt x="116" y="269"/>
                                        </a:lnTo>
                                        <a:lnTo>
                                          <a:pt x="108" y="269"/>
                                        </a:lnTo>
                                        <a:lnTo>
                                          <a:pt x="60" y="169"/>
                                        </a:lnTo>
                                        <a:lnTo>
                                          <a:pt x="30" y="98"/>
                                        </a:lnTo>
                                        <a:lnTo>
                                          <a:pt x="1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2" name="Forma libre 2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41062" y="4211812"/>
                                    <a:ext cx="222250" cy="2019300"/>
                                  </a:xfrm>
                                  <a:custGeom>
                                    <a:avLst/>
                                    <a:gdLst>
                                      <a:gd name="T0" fmla="*/ 0 w 140"/>
                                      <a:gd name="T1" fmla="*/ 0 h 1272"/>
                                      <a:gd name="T2" fmla="*/ 0 w 140"/>
                                      <a:gd name="T3" fmla="*/ 0 h 1272"/>
                                      <a:gd name="T4" fmla="*/ 1 w 140"/>
                                      <a:gd name="T5" fmla="*/ 79 h 1272"/>
                                      <a:gd name="T6" fmla="*/ 3 w 140"/>
                                      <a:gd name="T7" fmla="*/ 159 h 1272"/>
                                      <a:gd name="T8" fmla="*/ 12 w 140"/>
                                      <a:gd name="T9" fmla="*/ 317 h 1272"/>
                                      <a:gd name="T10" fmla="*/ 23 w 140"/>
                                      <a:gd name="T11" fmla="*/ 476 h 1272"/>
                                      <a:gd name="T12" fmla="*/ 39 w 140"/>
                                      <a:gd name="T13" fmla="*/ 634 h 1272"/>
                                      <a:gd name="T14" fmla="*/ 58 w 140"/>
                                      <a:gd name="T15" fmla="*/ 792 h 1272"/>
                                      <a:gd name="T16" fmla="*/ 83 w 140"/>
                                      <a:gd name="T17" fmla="*/ 948 h 1272"/>
                                      <a:gd name="T18" fmla="*/ 107 w 140"/>
                                      <a:gd name="T19" fmla="*/ 1086 h 1272"/>
                                      <a:gd name="T20" fmla="*/ 135 w 140"/>
                                      <a:gd name="T21" fmla="*/ 1223 h 1272"/>
                                      <a:gd name="T22" fmla="*/ 140 w 140"/>
                                      <a:gd name="T23" fmla="*/ 1272 h 1272"/>
                                      <a:gd name="T24" fmla="*/ 138 w 140"/>
                                      <a:gd name="T25" fmla="*/ 1262 h 1272"/>
                                      <a:gd name="T26" fmla="*/ 105 w 140"/>
                                      <a:gd name="T27" fmla="*/ 1106 h 1272"/>
                                      <a:gd name="T28" fmla="*/ 77 w 140"/>
                                      <a:gd name="T29" fmla="*/ 949 h 1272"/>
                                      <a:gd name="T30" fmla="*/ 53 w 140"/>
                                      <a:gd name="T31" fmla="*/ 792 h 1272"/>
                                      <a:gd name="T32" fmla="*/ 35 w 140"/>
                                      <a:gd name="T33" fmla="*/ 634 h 1272"/>
                                      <a:gd name="T34" fmla="*/ 20 w 140"/>
                                      <a:gd name="T35" fmla="*/ 476 h 1272"/>
                                      <a:gd name="T36" fmla="*/ 9 w 140"/>
                                      <a:gd name="T37" fmla="*/ 317 h 1272"/>
                                      <a:gd name="T38" fmla="*/ 2 w 140"/>
                                      <a:gd name="T39" fmla="*/ 159 h 1272"/>
                                      <a:gd name="T40" fmla="*/ 0 w 140"/>
                                      <a:gd name="T41" fmla="*/ 79 h 1272"/>
                                      <a:gd name="T42" fmla="*/ 0 w 140"/>
                                      <a:gd name="T43" fmla="*/ 0 h 127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</a:cxnLst>
                                    <a:rect l="0" t="0" r="r" b="b"/>
                                    <a:pathLst>
                                      <a:path w="140" h="1272">
                                        <a:moveTo>
                                          <a:pt x="0" y="0"/>
                                        </a:moveTo>
                                        <a:lnTo>
                                          <a:pt x="0" y="0"/>
                                        </a:lnTo>
                                        <a:lnTo>
                                          <a:pt x="1" y="79"/>
                                        </a:lnTo>
                                        <a:lnTo>
                                          <a:pt x="3" y="159"/>
                                        </a:lnTo>
                                        <a:lnTo>
                                          <a:pt x="12" y="317"/>
                                        </a:lnTo>
                                        <a:lnTo>
                                          <a:pt x="23" y="476"/>
                                        </a:lnTo>
                                        <a:lnTo>
                                          <a:pt x="39" y="634"/>
                                        </a:lnTo>
                                        <a:lnTo>
                                          <a:pt x="58" y="792"/>
                                        </a:lnTo>
                                        <a:lnTo>
                                          <a:pt x="83" y="948"/>
                                        </a:lnTo>
                                        <a:lnTo>
                                          <a:pt x="107" y="1086"/>
                                        </a:lnTo>
                                        <a:lnTo>
                                          <a:pt x="135" y="1223"/>
                                        </a:lnTo>
                                        <a:lnTo>
                                          <a:pt x="140" y="1272"/>
                                        </a:lnTo>
                                        <a:lnTo>
                                          <a:pt x="138" y="1262"/>
                                        </a:lnTo>
                                        <a:lnTo>
                                          <a:pt x="105" y="1106"/>
                                        </a:lnTo>
                                        <a:lnTo>
                                          <a:pt x="77" y="949"/>
                                        </a:lnTo>
                                        <a:lnTo>
                                          <a:pt x="53" y="792"/>
                                        </a:lnTo>
                                        <a:lnTo>
                                          <a:pt x="35" y="634"/>
                                        </a:lnTo>
                                        <a:lnTo>
                                          <a:pt x="20" y="476"/>
                                        </a:lnTo>
                                        <a:lnTo>
                                          <a:pt x="9" y="317"/>
                                        </a:lnTo>
                                        <a:lnTo>
                                          <a:pt x="2" y="159"/>
                                        </a:lnTo>
                                        <a:lnTo>
                                          <a:pt x="0" y="7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3" name="Forma libre 2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1087" y="4861100"/>
                                    <a:ext cx="71438" cy="1355725"/>
                                  </a:xfrm>
                                  <a:custGeom>
                                    <a:avLst/>
                                    <a:gdLst>
                                      <a:gd name="T0" fmla="*/ 45 w 45"/>
                                      <a:gd name="T1" fmla="*/ 0 h 854"/>
                                      <a:gd name="T2" fmla="*/ 45 w 45"/>
                                      <a:gd name="T3" fmla="*/ 0 h 854"/>
                                      <a:gd name="T4" fmla="*/ 35 w 45"/>
                                      <a:gd name="T5" fmla="*/ 66 h 854"/>
                                      <a:gd name="T6" fmla="*/ 26 w 45"/>
                                      <a:gd name="T7" fmla="*/ 133 h 854"/>
                                      <a:gd name="T8" fmla="*/ 14 w 45"/>
                                      <a:gd name="T9" fmla="*/ 267 h 854"/>
                                      <a:gd name="T10" fmla="*/ 6 w 45"/>
                                      <a:gd name="T11" fmla="*/ 401 h 854"/>
                                      <a:gd name="T12" fmla="*/ 3 w 45"/>
                                      <a:gd name="T13" fmla="*/ 534 h 854"/>
                                      <a:gd name="T14" fmla="*/ 6 w 45"/>
                                      <a:gd name="T15" fmla="*/ 669 h 854"/>
                                      <a:gd name="T16" fmla="*/ 14 w 45"/>
                                      <a:gd name="T17" fmla="*/ 803 h 854"/>
                                      <a:gd name="T18" fmla="*/ 18 w 45"/>
                                      <a:gd name="T19" fmla="*/ 854 h 854"/>
                                      <a:gd name="T20" fmla="*/ 18 w 45"/>
                                      <a:gd name="T21" fmla="*/ 851 h 854"/>
                                      <a:gd name="T22" fmla="*/ 9 w 45"/>
                                      <a:gd name="T23" fmla="*/ 814 h 854"/>
                                      <a:gd name="T24" fmla="*/ 8 w 45"/>
                                      <a:gd name="T25" fmla="*/ 803 h 854"/>
                                      <a:gd name="T26" fmla="*/ 1 w 45"/>
                                      <a:gd name="T27" fmla="*/ 669 h 854"/>
                                      <a:gd name="T28" fmla="*/ 0 w 45"/>
                                      <a:gd name="T29" fmla="*/ 534 h 854"/>
                                      <a:gd name="T30" fmla="*/ 3 w 45"/>
                                      <a:gd name="T31" fmla="*/ 401 h 854"/>
                                      <a:gd name="T32" fmla="*/ 12 w 45"/>
                                      <a:gd name="T33" fmla="*/ 267 h 854"/>
                                      <a:gd name="T34" fmla="*/ 25 w 45"/>
                                      <a:gd name="T35" fmla="*/ 132 h 854"/>
                                      <a:gd name="T36" fmla="*/ 34 w 45"/>
                                      <a:gd name="T37" fmla="*/ 66 h 854"/>
                                      <a:gd name="T38" fmla="*/ 45 w 45"/>
                                      <a:gd name="T39" fmla="*/ 0 h 8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</a:cxnLst>
                                    <a:rect l="0" t="0" r="r" b="b"/>
                                    <a:pathLst>
                                      <a:path w="45" h="854">
                                        <a:moveTo>
                                          <a:pt x="45" y="0"/>
                                        </a:moveTo>
                                        <a:lnTo>
                                          <a:pt x="45" y="0"/>
                                        </a:lnTo>
                                        <a:lnTo>
                                          <a:pt x="35" y="66"/>
                                        </a:lnTo>
                                        <a:lnTo>
                                          <a:pt x="26" y="133"/>
                                        </a:lnTo>
                                        <a:lnTo>
                                          <a:pt x="14" y="267"/>
                                        </a:lnTo>
                                        <a:lnTo>
                                          <a:pt x="6" y="401"/>
                                        </a:lnTo>
                                        <a:lnTo>
                                          <a:pt x="3" y="534"/>
                                        </a:lnTo>
                                        <a:lnTo>
                                          <a:pt x="6" y="669"/>
                                        </a:lnTo>
                                        <a:lnTo>
                                          <a:pt x="14" y="803"/>
                                        </a:lnTo>
                                        <a:lnTo>
                                          <a:pt x="18" y="854"/>
                                        </a:lnTo>
                                        <a:lnTo>
                                          <a:pt x="18" y="851"/>
                                        </a:lnTo>
                                        <a:lnTo>
                                          <a:pt x="9" y="814"/>
                                        </a:lnTo>
                                        <a:lnTo>
                                          <a:pt x="8" y="803"/>
                                        </a:lnTo>
                                        <a:lnTo>
                                          <a:pt x="1" y="669"/>
                                        </a:lnTo>
                                        <a:lnTo>
                                          <a:pt x="0" y="534"/>
                                        </a:lnTo>
                                        <a:lnTo>
                                          <a:pt x="3" y="401"/>
                                        </a:lnTo>
                                        <a:lnTo>
                                          <a:pt x="12" y="267"/>
                                        </a:lnTo>
                                        <a:lnTo>
                                          <a:pt x="25" y="132"/>
                                        </a:lnTo>
                                        <a:lnTo>
                                          <a:pt x="34" y="66"/>
                                        </a:lnTo>
                                        <a:lnTo>
                                          <a:pt x="45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4" name="Forma libre 2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312" y="6231112"/>
                                    <a:ext cx="244475" cy="998538"/>
                                  </a:xfrm>
                                  <a:custGeom>
                                    <a:avLst/>
                                    <a:gdLst>
                                      <a:gd name="T0" fmla="*/ 0 w 154"/>
                                      <a:gd name="T1" fmla="*/ 0 h 629"/>
                                      <a:gd name="T2" fmla="*/ 10 w 154"/>
                                      <a:gd name="T3" fmla="*/ 44 h 629"/>
                                      <a:gd name="T4" fmla="*/ 21 w 154"/>
                                      <a:gd name="T5" fmla="*/ 126 h 629"/>
                                      <a:gd name="T6" fmla="*/ 34 w 154"/>
                                      <a:gd name="T7" fmla="*/ 207 h 629"/>
                                      <a:gd name="T8" fmla="*/ 53 w 154"/>
                                      <a:gd name="T9" fmla="*/ 293 h 629"/>
                                      <a:gd name="T10" fmla="*/ 75 w 154"/>
                                      <a:gd name="T11" fmla="*/ 380 h 629"/>
                                      <a:gd name="T12" fmla="*/ 100 w 154"/>
                                      <a:gd name="T13" fmla="*/ 466 h 629"/>
                                      <a:gd name="T14" fmla="*/ 120 w 154"/>
                                      <a:gd name="T15" fmla="*/ 521 h 629"/>
                                      <a:gd name="T16" fmla="*/ 141 w 154"/>
                                      <a:gd name="T17" fmla="*/ 576 h 629"/>
                                      <a:gd name="T18" fmla="*/ 152 w 154"/>
                                      <a:gd name="T19" fmla="*/ 618 h 629"/>
                                      <a:gd name="T20" fmla="*/ 154 w 154"/>
                                      <a:gd name="T21" fmla="*/ 629 h 629"/>
                                      <a:gd name="T22" fmla="*/ 140 w 154"/>
                                      <a:gd name="T23" fmla="*/ 595 h 629"/>
                                      <a:gd name="T24" fmla="*/ 115 w 154"/>
                                      <a:gd name="T25" fmla="*/ 532 h 629"/>
                                      <a:gd name="T26" fmla="*/ 93 w 154"/>
                                      <a:gd name="T27" fmla="*/ 468 h 629"/>
                                      <a:gd name="T28" fmla="*/ 67 w 154"/>
                                      <a:gd name="T29" fmla="*/ 383 h 629"/>
                                      <a:gd name="T30" fmla="*/ 47 w 154"/>
                                      <a:gd name="T31" fmla="*/ 295 h 629"/>
                                      <a:gd name="T32" fmla="*/ 28 w 154"/>
                                      <a:gd name="T33" fmla="*/ 207 h 629"/>
                                      <a:gd name="T34" fmla="*/ 12 w 154"/>
                                      <a:gd name="T35" fmla="*/ 104 h 629"/>
                                      <a:gd name="T36" fmla="*/ 0 w 154"/>
                                      <a:gd name="T37" fmla="*/ 0 h 62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4" h="629">
                                        <a:moveTo>
                                          <a:pt x="0" y="0"/>
                                        </a:moveTo>
                                        <a:lnTo>
                                          <a:pt x="10" y="44"/>
                                        </a:lnTo>
                                        <a:lnTo>
                                          <a:pt x="21" y="126"/>
                                        </a:lnTo>
                                        <a:lnTo>
                                          <a:pt x="34" y="207"/>
                                        </a:lnTo>
                                        <a:lnTo>
                                          <a:pt x="53" y="293"/>
                                        </a:lnTo>
                                        <a:lnTo>
                                          <a:pt x="75" y="380"/>
                                        </a:lnTo>
                                        <a:lnTo>
                                          <a:pt x="100" y="466"/>
                                        </a:lnTo>
                                        <a:lnTo>
                                          <a:pt x="120" y="521"/>
                                        </a:lnTo>
                                        <a:lnTo>
                                          <a:pt x="141" y="576"/>
                                        </a:lnTo>
                                        <a:lnTo>
                                          <a:pt x="152" y="618"/>
                                        </a:lnTo>
                                        <a:lnTo>
                                          <a:pt x="154" y="629"/>
                                        </a:lnTo>
                                        <a:lnTo>
                                          <a:pt x="140" y="595"/>
                                        </a:lnTo>
                                        <a:lnTo>
                                          <a:pt x="115" y="532"/>
                                        </a:lnTo>
                                        <a:lnTo>
                                          <a:pt x="93" y="468"/>
                                        </a:lnTo>
                                        <a:lnTo>
                                          <a:pt x="67" y="383"/>
                                        </a:lnTo>
                                        <a:lnTo>
                                          <a:pt x="47" y="295"/>
                                        </a:lnTo>
                                        <a:lnTo>
                                          <a:pt x="28" y="207"/>
                                        </a:lnTo>
                                        <a:lnTo>
                                          <a:pt x="12" y="10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5" name="Forma libre 2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20487" y="7223300"/>
                                    <a:ext cx="52388" cy="109538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69"/>
                                      <a:gd name="T2" fmla="*/ 33 w 33"/>
                                      <a:gd name="T3" fmla="*/ 69 h 69"/>
                                      <a:gd name="T4" fmla="*/ 24 w 33"/>
                                      <a:gd name="T5" fmla="*/ 69 h 69"/>
                                      <a:gd name="T6" fmla="*/ 12 w 33"/>
                                      <a:gd name="T7" fmla="*/ 35 h 69"/>
                                      <a:gd name="T8" fmla="*/ 0 w 33"/>
                                      <a:gd name="T9" fmla="*/ 0 h 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69">
                                        <a:moveTo>
                                          <a:pt x="0" y="0"/>
                                        </a:moveTo>
                                        <a:lnTo>
                                          <a:pt x="33" y="69"/>
                                        </a:lnTo>
                                        <a:lnTo>
                                          <a:pt x="24" y="69"/>
                                        </a:lnTo>
                                        <a:lnTo>
                                          <a:pt x="12" y="3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6" name="Forma libre 2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55374" y="6153325"/>
                                    <a:ext cx="23813" cy="147638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3"/>
                                      <a:gd name="T2" fmla="*/ 9 w 15"/>
                                      <a:gd name="T3" fmla="*/ 37 h 93"/>
                                      <a:gd name="T4" fmla="*/ 9 w 15"/>
                                      <a:gd name="T5" fmla="*/ 40 h 93"/>
                                      <a:gd name="T6" fmla="*/ 15 w 15"/>
                                      <a:gd name="T7" fmla="*/ 93 h 93"/>
                                      <a:gd name="T8" fmla="*/ 5 w 15"/>
                                      <a:gd name="T9" fmla="*/ 49 h 93"/>
                                      <a:gd name="T10" fmla="*/ 0 w 15"/>
                                      <a:gd name="T11" fmla="*/ 0 h 9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3">
                                        <a:moveTo>
                                          <a:pt x="0" y="0"/>
                                        </a:moveTo>
                                        <a:lnTo>
                                          <a:pt x="9" y="37"/>
                                        </a:lnTo>
                                        <a:lnTo>
                                          <a:pt x="9" y="40"/>
                                        </a:lnTo>
                                        <a:lnTo>
                                          <a:pt x="15" y="93"/>
                                        </a:lnTo>
                                        <a:lnTo>
                                          <a:pt x="5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7" name="Forma libre 2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5689775"/>
                                    <a:ext cx="625475" cy="1216025"/>
                                  </a:xfrm>
                                  <a:custGeom>
                                    <a:avLst/>
                                    <a:gdLst>
                                      <a:gd name="T0" fmla="*/ 394 w 394"/>
                                      <a:gd name="T1" fmla="*/ 0 h 766"/>
                                      <a:gd name="T2" fmla="*/ 394 w 394"/>
                                      <a:gd name="T3" fmla="*/ 0 h 766"/>
                                      <a:gd name="T4" fmla="*/ 356 w 394"/>
                                      <a:gd name="T5" fmla="*/ 38 h 766"/>
                                      <a:gd name="T6" fmla="*/ 319 w 394"/>
                                      <a:gd name="T7" fmla="*/ 77 h 766"/>
                                      <a:gd name="T8" fmla="*/ 284 w 394"/>
                                      <a:gd name="T9" fmla="*/ 117 h 766"/>
                                      <a:gd name="T10" fmla="*/ 249 w 394"/>
                                      <a:gd name="T11" fmla="*/ 160 h 766"/>
                                      <a:gd name="T12" fmla="*/ 207 w 394"/>
                                      <a:gd name="T13" fmla="*/ 218 h 766"/>
                                      <a:gd name="T14" fmla="*/ 168 w 394"/>
                                      <a:gd name="T15" fmla="*/ 276 h 766"/>
                                      <a:gd name="T16" fmla="*/ 131 w 394"/>
                                      <a:gd name="T17" fmla="*/ 339 h 766"/>
                                      <a:gd name="T18" fmla="*/ 98 w 394"/>
                                      <a:gd name="T19" fmla="*/ 402 h 766"/>
                                      <a:gd name="T20" fmla="*/ 69 w 394"/>
                                      <a:gd name="T21" fmla="*/ 467 h 766"/>
                                      <a:gd name="T22" fmla="*/ 45 w 394"/>
                                      <a:gd name="T23" fmla="*/ 535 h 766"/>
                                      <a:gd name="T24" fmla="*/ 26 w 394"/>
                                      <a:gd name="T25" fmla="*/ 604 h 766"/>
                                      <a:gd name="T26" fmla="*/ 14 w 394"/>
                                      <a:gd name="T27" fmla="*/ 673 h 766"/>
                                      <a:gd name="T28" fmla="*/ 7 w 394"/>
                                      <a:gd name="T29" fmla="*/ 746 h 766"/>
                                      <a:gd name="T30" fmla="*/ 6 w 394"/>
                                      <a:gd name="T31" fmla="*/ 766 h 766"/>
                                      <a:gd name="T32" fmla="*/ 0 w 394"/>
                                      <a:gd name="T33" fmla="*/ 749 h 766"/>
                                      <a:gd name="T34" fmla="*/ 1 w 394"/>
                                      <a:gd name="T35" fmla="*/ 744 h 766"/>
                                      <a:gd name="T36" fmla="*/ 7 w 394"/>
                                      <a:gd name="T37" fmla="*/ 673 h 766"/>
                                      <a:gd name="T38" fmla="*/ 21 w 394"/>
                                      <a:gd name="T39" fmla="*/ 603 h 766"/>
                                      <a:gd name="T40" fmla="*/ 40 w 394"/>
                                      <a:gd name="T41" fmla="*/ 533 h 766"/>
                                      <a:gd name="T42" fmla="*/ 65 w 394"/>
                                      <a:gd name="T43" fmla="*/ 466 h 766"/>
                                      <a:gd name="T44" fmla="*/ 94 w 394"/>
                                      <a:gd name="T45" fmla="*/ 400 h 766"/>
                                      <a:gd name="T46" fmla="*/ 127 w 394"/>
                                      <a:gd name="T47" fmla="*/ 336 h 766"/>
                                      <a:gd name="T48" fmla="*/ 164 w 394"/>
                                      <a:gd name="T49" fmla="*/ 275 h 766"/>
                                      <a:gd name="T50" fmla="*/ 204 w 394"/>
                                      <a:gd name="T51" fmla="*/ 215 h 766"/>
                                      <a:gd name="T52" fmla="*/ 248 w 394"/>
                                      <a:gd name="T53" fmla="*/ 158 h 766"/>
                                      <a:gd name="T54" fmla="*/ 282 w 394"/>
                                      <a:gd name="T55" fmla="*/ 116 h 766"/>
                                      <a:gd name="T56" fmla="*/ 318 w 394"/>
                                      <a:gd name="T57" fmla="*/ 76 h 766"/>
                                      <a:gd name="T58" fmla="*/ 354 w 394"/>
                                      <a:gd name="T59" fmla="*/ 37 h 766"/>
                                      <a:gd name="T60" fmla="*/ 394 w 394"/>
                                      <a:gd name="T61" fmla="*/ 0 h 7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394" h="766">
                                        <a:moveTo>
                                          <a:pt x="394" y="0"/>
                                        </a:moveTo>
                                        <a:lnTo>
                                          <a:pt x="394" y="0"/>
                                        </a:lnTo>
                                        <a:lnTo>
                                          <a:pt x="356" y="38"/>
                                        </a:lnTo>
                                        <a:lnTo>
                                          <a:pt x="319" y="77"/>
                                        </a:lnTo>
                                        <a:lnTo>
                                          <a:pt x="284" y="117"/>
                                        </a:lnTo>
                                        <a:lnTo>
                                          <a:pt x="249" y="160"/>
                                        </a:lnTo>
                                        <a:lnTo>
                                          <a:pt x="207" y="218"/>
                                        </a:lnTo>
                                        <a:lnTo>
                                          <a:pt x="168" y="276"/>
                                        </a:lnTo>
                                        <a:lnTo>
                                          <a:pt x="131" y="339"/>
                                        </a:lnTo>
                                        <a:lnTo>
                                          <a:pt x="98" y="402"/>
                                        </a:lnTo>
                                        <a:lnTo>
                                          <a:pt x="69" y="467"/>
                                        </a:lnTo>
                                        <a:lnTo>
                                          <a:pt x="45" y="535"/>
                                        </a:lnTo>
                                        <a:lnTo>
                                          <a:pt x="26" y="604"/>
                                        </a:lnTo>
                                        <a:lnTo>
                                          <a:pt x="14" y="673"/>
                                        </a:lnTo>
                                        <a:lnTo>
                                          <a:pt x="7" y="746"/>
                                        </a:lnTo>
                                        <a:lnTo>
                                          <a:pt x="6" y="766"/>
                                        </a:lnTo>
                                        <a:lnTo>
                                          <a:pt x="0" y="749"/>
                                        </a:lnTo>
                                        <a:lnTo>
                                          <a:pt x="1" y="744"/>
                                        </a:lnTo>
                                        <a:lnTo>
                                          <a:pt x="7" y="673"/>
                                        </a:lnTo>
                                        <a:lnTo>
                                          <a:pt x="21" y="603"/>
                                        </a:lnTo>
                                        <a:lnTo>
                                          <a:pt x="40" y="533"/>
                                        </a:lnTo>
                                        <a:lnTo>
                                          <a:pt x="65" y="466"/>
                                        </a:lnTo>
                                        <a:lnTo>
                                          <a:pt x="94" y="400"/>
                                        </a:lnTo>
                                        <a:lnTo>
                                          <a:pt x="127" y="336"/>
                                        </a:lnTo>
                                        <a:lnTo>
                                          <a:pt x="164" y="275"/>
                                        </a:lnTo>
                                        <a:lnTo>
                                          <a:pt x="204" y="215"/>
                                        </a:lnTo>
                                        <a:lnTo>
                                          <a:pt x="248" y="158"/>
                                        </a:lnTo>
                                        <a:lnTo>
                                          <a:pt x="282" y="116"/>
                                        </a:lnTo>
                                        <a:lnTo>
                                          <a:pt x="318" y="76"/>
                                        </a:lnTo>
                                        <a:lnTo>
                                          <a:pt x="354" y="37"/>
                                        </a:lnTo>
                                        <a:lnTo>
                                          <a:pt x="394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8" name="Forma libre 2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915325"/>
                                    <a:ext cx="57150" cy="307975"/>
                                  </a:xfrm>
                                  <a:custGeom>
                                    <a:avLst/>
                                    <a:gdLst>
                                      <a:gd name="T0" fmla="*/ 0 w 36"/>
                                      <a:gd name="T1" fmla="*/ 0 h 194"/>
                                      <a:gd name="T2" fmla="*/ 6 w 36"/>
                                      <a:gd name="T3" fmla="*/ 16 h 194"/>
                                      <a:gd name="T4" fmla="*/ 7 w 36"/>
                                      <a:gd name="T5" fmla="*/ 19 h 194"/>
                                      <a:gd name="T6" fmla="*/ 11 w 36"/>
                                      <a:gd name="T7" fmla="*/ 80 h 194"/>
                                      <a:gd name="T8" fmla="*/ 20 w 36"/>
                                      <a:gd name="T9" fmla="*/ 132 h 194"/>
                                      <a:gd name="T10" fmla="*/ 33 w 36"/>
                                      <a:gd name="T11" fmla="*/ 185 h 194"/>
                                      <a:gd name="T12" fmla="*/ 36 w 36"/>
                                      <a:gd name="T13" fmla="*/ 194 h 194"/>
                                      <a:gd name="T14" fmla="*/ 21 w 36"/>
                                      <a:gd name="T15" fmla="*/ 161 h 194"/>
                                      <a:gd name="T16" fmla="*/ 15 w 36"/>
                                      <a:gd name="T17" fmla="*/ 145 h 194"/>
                                      <a:gd name="T18" fmla="*/ 5 w 36"/>
                                      <a:gd name="T19" fmla="*/ 81 h 194"/>
                                      <a:gd name="T20" fmla="*/ 1 w 36"/>
                                      <a:gd name="T21" fmla="*/ 41 h 194"/>
                                      <a:gd name="T22" fmla="*/ 0 w 36"/>
                                      <a:gd name="T23" fmla="*/ 0 h 19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6" h="194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7" y="19"/>
                                        </a:lnTo>
                                        <a:lnTo>
                                          <a:pt x="11" y="80"/>
                                        </a:lnTo>
                                        <a:lnTo>
                                          <a:pt x="20" y="132"/>
                                        </a:lnTo>
                                        <a:lnTo>
                                          <a:pt x="33" y="185"/>
                                        </a:lnTo>
                                        <a:lnTo>
                                          <a:pt x="36" y="194"/>
                                        </a:lnTo>
                                        <a:lnTo>
                                          <a:pt x="21" y="161"/>
                                        </a:lnTo>
                                        <a:lnTo>
                                          <a:pt x="15" y="145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9" name="Forma libre 2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07787" y="7229650"/>
                                    <a:ext cx="49213" cy="103188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5"/>
                                      <a:gd name="T2" fmla="*/ 31 w 31"/>
                                      <a:gd name="T3" fmla="*/ 65 h 65"/>
                                      <a:gd name="T4" fmla="*/ 23 w 31"/>
                                      <a:gd name="T5" fmla="*/ 65 h 65"/>
                                      <a:gd name="T6" fmla="*/ 0 w 31"/>
                                      <a:gd name="T7" fmla="*/ 0 h 6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5">
                                        <a:moveTo>
                                          <a:pt x="0" y="0"/>
                                        </a:moveTo>
                                        <a:lnTo>
                                          <a:pt x="31" y="65"/>
                                        </a:lnTo>
                                        <a:lnTo>
                                          <a:pt x="23" y="6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0" name="Forma libre 3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878812"/>
                                    <a:ext cx="11113" cy="66675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2"/>
                                      <a:gd name="T2" fmla="*/ 6 w 7"/>
                                      <a:gd name="T3" fmla="*/ 17 h 42"/>
                                      <a:gd name="T4" fmla="*/ 7 w 7"/>
                                      <a:gd name="T5" fmla="*/ 42 h 42"/>
                                      <a:gd name="T6" fmla="*/ 6 w 7"/>
                                      <a:gd name="T7" fmla="*/ 39 h 42"/>
                                      <a:gd name="T8" fmla="*/ 0 w 7"/>
                                      <a:gd name="T9" fmla="*/ 23 h 42"/>
                                      <a:gd name="T10" fmla="*/ 0 w 7"/>
                                      <a:gd name="T11" fmla="*/ 0 h 4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2">
                                        <a:moveTo>
                                          <a:pt x="0" y="0"/>
                                        </a:moveTo>
                                        <a:lnTo>
                                          <a:pt x="6" y="17"/>
                                        </a:lnTo>
                                        <a:lnTo>
                                          <a:pt x="7" y="42"/>
                                        </a:lnTo>
                                        <a:lnTo>
                                          <a:pt x="6" y="39"/>
                                        </a:lnTo>
                                        <a:lnTo>
                                          <a:pt x="0" y="2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1" name="Forma libre 3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87149" y="7145512"/>
                                    <a:ext cx="71438" cy="187325"/>
                                  </a:xfrm>
                                  <a:custGeom>
                                    <a:avLst/>
                                    <a:gdLst>
                                      <a:gd name="T0" fmla="*/ 0 w 45"/>
                                      <a:gd name="T1" fmla="*/ 0 h 118"/>
                                      <a:gd name="T2" fmla="*/ 6 w 45"/>
                                      <a:gd name="T3" fmla="*/ 16 h 118"/>
                                      <a:gd name="T4" fmla="*/ 21 w 45"/>
                                      <a:gd name="T5" fmla="*/ 49 h 118"/>
                                      <a:gd name="T6" fmla="*/ 33 w 45"/>
                                      <a:gd name="T7" fmla="*/ 84 h 118"/>
                                      <a:gd name="T8" fmla="*/ 45 w 45"/>
                                      <a:gd name="T9" fmla="*/ 118 h 118"/>
                                      <a:gd name="T10" fmla="*/ 44 w 45"/>
                                      <a:gd name="T11" fmla="*/ 118 h 118"/>
                                      <a:gd name="T12" fmla="*/ 13 w 45"/>
                                      <a:gd name="T13" fmla="*/ 53 h 118"/>
                                      <a:gd name="T14" fmla="*/ 11 w 45"/>
                                      <a:gd name="T15" fmla="*/ 42 h 118"/>
                                      <a:gd name="T16" fmla="*/ 0 w 45"/>
                                      <a:gd name="T17" fmla="*/ 0 h 118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5" h="118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21" y="49"/>
                                        </a:lnTo>
                                        <a:lnTo>
                                          <a:pt x="33" y="84"/>
                                        </a:lnTo>
                                        <a:lnTo>
                                          <a:pt x="45" y="118"/>
                                        </a:lnTo>
                                        <a:lnTo>
                                          <a:pt x="44" y="118"/>
                                        </a:lnTo>
                                        <a:lnTo>
                                          <a:pt x="13" y="53"/>
                                        </a:lnTo>
                                        <a:lnTo>
                                          <a:pt x="11" y="42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  <wpg:grpSp>
                              <wpg:cNvPr id="7" name="Grupo 7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80645" y="4826972"/>
                                  <a:ext cx="1306273" cy="2505863"/>
                                  <a:chOff x="80645" y="4649964"/>
                                  <a:chExt cx="874712" cy="1677988"/>
                                </a:xfrm>
                              </wpg:grpSpPr>
                              <wps:wsp>
                                <wps:cNvPr id="8" name="Forma libre 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8745" y="5189714"/>
                                    <a:ext cx="198438" cy="714375"/>
                                  </a:xfrm>
                                  <a:custGeom>
                                    <a:avLst/>
                                    <a:gdLst>
                                      <a:gd name="T0" fmla="*/ 0 w 125"/>
                                      <a:gd name="T1" fmla="*/ 0 h 450"/>
                                      <a:gd name="T2" fmla="*/ 41 w 125"/>
                                      <a:gd name="T3" fmla="*/ 155 h 450"/>
                                      <a:gd name="T4" fmla="*/ 86 w 125"/>
                                      <a:gd name="T5" fmla="*/ 309 h 450"/>
                                      <a:gd name="T6" fmla="*/ 125 w 125"/>
                                      <a:gd name="T7" fmla="*/ 425 h 450"/>
                                      <a:gd name="T8" fmla="*/ 125 w 125"/>
                                      <a:gd name="T9" fmla="*/ 450 h 450"/>
                                      <a:gd name="T10" fmla="*/ 79 w 125"/>
                                      <a:gd name="T11" fmla="*/ 311 h 450"/>
                                      <a:gd name="T12" fmla="*/ 41 w 125"/>
                                      <a:gd name="T13" fmla="*/ 183 h 450"/>
                                      <a:gd name="T14" fmla="*/ 7 w 125"/>
                                      <a:gd name="T15" fmla="*/ 54 h 450"/>
                                      <a:gd name="T16" fmla="*/ 0 w 125"/>
                                      <a:gd name="T17" fmla="*/ 0 h 45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5" h="450">
                                        <a:moveTo>
                                          <a:pt x="0" y="0"/>
                                        </a:moveTo>
                                        <a:lnTo>
                                          <a:pt x="41" y="155"/>
                                        </a:lnTo>
                                        <a:lnTo>
                                          <a:pt x="86" y="309"/>
                                        </a:lnTo>
                                        <a:lnTo>
                                          <a:pt x="125" y="425"/>
                                        </a:lnTo>
                                        <a:lnTo>
                                          <a:pt x="125" y="450"/>
                                        </a:lnTo>
                                        <a:lnTo>
                                          <a:pt x="79" y="311"/>
                                        </a:lnTo>
                                        <a:lnTo>
                                          <a:pt x="41" y="183"/>
                                        </a:lnTo>
                                        <a:lnTo>
                                          <a:pt x="7" y="5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9" name="Forma libre 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28295" y="5891389"/>
                                    <a:ext cx="187325" cy="436563"/>
                                  </a:xfrm>
                                  <a:custGeom>
                                    <a:avLst/>
                                    <a:gdLst>
                                      <a:gd name="T0" fmla="*/ 0 w 118"/>
                                      <a:gd name="T1" fmla="*/ 0 h 275"/>
                                      <a:gd name="T2" fmla="*/ 8 w 118"/>
                                      <a:gd name="T3" fmla="*/ 20 h 275"/>
                                      <a:gd name="T4" fmla="*/ 37 w 118"/>
                                      <a:gd name="T5" fmla="*/ 96 h 275"/>
                                      <a:gd name="T6" fmla="*/ 69 w 118"/>
                                      <a:gd name="T7" fmla="*/ 170 h 275"/>
                                      <a:gd name="T8" fmla="*/ 118 w 118"/>
                                      <a:gd name="T9" fmla="*/ 275 h 275"/>
                                      <a:gd name="T10" fmla="*/ 109 w 118"/>
                                      <a:gd name="T11" fmla="*/ 275 h 275"/>
                                      <a:gd name="T12" fmla="*/ 61 w 118"/>
                                      <a:gd name="T13" fmla="*/ 174 h 275"/>
                                      <a:gd name="T14" fmla="*/ 30 w 118"/>
                                      <a:gd name="T15" fmla="*/ 100 h 275"/>
                                      <a:gd name="T16" fmla="*/ 0 w 118"/>
                                      <a:gd name="T17" fmla="*/ 26 h 275"/>
                                      <a:gd name="T18" fmla="*/ 0 w 118"/>
                                      <a:gd name="T19" fmla="*/ 0 h 27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8" h="275">
                                        <a:moveTo>
                                          <a:pt x="0" y="0"/>
                                        </a:moveTo>
                                        <a:lnTo>
                                          <a:pt x="8" y="20"/>
                                        </a:lnTo>
                                        <a:lnTo>
                                          <a:pt x="37" y="96"/>
                                        </a:lnTo>
                                        <a:lnTo>
                                          <a:pt x="69" y="170"/>
                                        </a:lnTo>
                                        <a:lnTo>
                                          <a:pt x="118" y="275"/>
                                        </a:lnTo>
                                        <a:lnTo>
                                          <a:pt x="109" y="275"/>
                                        </a:lnTo>
                                        <a:lnTo>
                                          <a:pt x="61" y="174"/>
                                        </a:lnTo>
                                        <a:lnTo>
                                          <a:pt x="30" y="100"/>
                                        </a:lnTo>
                                        <a:lnTo>
                                          <a:pt x="0" y="2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0" name="Forma libre 1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80645" y="5010327"/>
                                    <a:ext cx="31750" cy="192088"/>
                                  </a:xfrm>
                                  <a:custGeom>
                                    <a:avLst/>
                                    <a:gdLst>
                                      <a:gd name="T0" fmla="*/ 0 w 20"/>
                                      <a:gd name="T1" fmla="*/ 0 h 121"/>
                                      <a:gd name="T2" fmla="*/ 16 w 20"/>
                                      <a:gd name="T3" fmla="*/ 72 h 121"/>
                                      <a:gd name="T4" fmla="*/ 20 w 20"/>
                                      <a:gd name="T5" fmla="*/ 121 h 121"/>
                                      <a:gd name="T6" fmla="*/ 18 w 20"/>
                                      <a:gd name="T7" fmla="*/ 112 h 121"/>
                                      <a:gd name="T8" fmla="*/ 0 w 20"/>
                                      <a:gd name="T9" fmla="*/ 31 h 121"/>
                                      <a:gd name="T10" fmla="*/ 0 w 20"/>
                                      <a:gd name="T11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20" h="121">
                                        <a:moveTo>
                                          <a:pt x="0" y="0"/>
                                        </a:moveTo>
                                        <a:lnTo>
                                          <a:pt x="16" y="72"/>
                                        </a:lnTo>
                                        <a:lnTo>
                                          <a:pt x="20" y="121"/>
                                        </a:lnTo>
                                        <a:lnTo>
                                          <a:pt x="18" y="112"/>
                                        </a:lnTo>
                                        <a:lnTo>
                                          <a:pt x="0" y="3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2" name="Forma libre 1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2395" y="5202414"/>
                                    <a:ext cx="250825" cy="1020763"/>
                                  </a:xfrm>
                                  <a:custGeom>
                                    <a:avLst/>
                                    <a:gdLst>
                                      <a:gd name="T0" fmla="*/ 0 w 158"/>
                                      <a:gd name="T1" fmla="*/ 0 h 643"/>
                                      <a:gd name="T2" fmla="*/ 11 w 158"/>
                                      <a:gd name="T3" fmla="*/ 46 h 643"/>
                                      <a:gd name="T4" fmla="*/ 22 w 158"/>
                                      <a:gd name="T5" fmla="*/ 129 h 643"/>
                                      <a:gd name="T6" fmla="*/ 36 w 158"/>
                                      <a:gd name="T7" fmla="*/ 211 h 643"/>
                                      <a:gd name="T8" fmla="*/ 55 w 158"/>
                                      <a:gd name="T9" fmla="*/ 301 h 643"/>
                                      <a:gd name="T10" fmla="*/ 76 w 158"/>
                                      <a:gd name="T11" fmla="*/ 389 h 643"/>
                                      <a:gd name="T12" fmla="*/ 103 w 158"/>
                                      <a:gd name="T13" fmla="*/ 476 h 643"/>
                                      <a:gd name="T14" fmla="*/ 123 w 158"/>
                                      <a:gd name="T15" fmla="*/ 533 h 643"/>
                                      <a:gd name="T16" fmla="*/ 144 w 158"/>
                                      <a:gd name="T17" fmla="*/ 588 h 643"/>
                                      <a:gd name="T18" fmla="*/ 155 w 158"/>
                                      <a:gd name="T19" fmla="*/ 632 h 643"/>
                                      <a:gd name="T20" fmla="*/ 158 w 158"/>
                                      <a:gd name="T21" fmla="*/ 643 h 643"/>
                                      <a:gd name="T22" fmla="*/ 142 w 158"/>
                                      <a:gd name="T23" fmla="*/ 608 h 643"/>
                                      <a:gd name="T24" fmla="*/ 118 w 158"/>
                                      <a:gd name="T25" fmla="*/ 544 h 643"/>
                                      <a:gd name="T26" fmla="*/ 95 w 158"/>
                                      <a:gd name="T27" fmla="*/ 478 h 643"/>
                                      <a:gd name="T28" fmla="*/ 69 w 158"/>
                                      <a:gd name="T29" fmla="*/ 391 h 643"/>
                                      <a:gd name="T30" fmla="*/ 47 w 158"/>
                                      <a:gd name="T31" fmla="*/ 302 h 643"/>
                                      <a:gd name="T32" fmla="*/ 29 w 158"/>
                                      <a:gd name="T33" fmla="*/ 212 h 643"/>
                                      <a:gd name="T34" fmla="*/ 13 w 158"/>
                                      <a:gd name="T35" fmla="*/ 107 h 643"/>
                                      <a:gd name="T36" fmla="*/ 0 w 158"/>
                                      <a:gd name="T37" fmla="*/ 0 h 6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8" h="643">
                                        <a:moveTo>
                                          <a:pt x="0" y="0"/>
                                        </a:moveTo>
                                        <a:lnTo>
                                          <a:pt x="11" y="46"/>
                                        </a:lnTo>
                                        <a:lnTo>
                                          <a:pt x="22" y="129"/>
                                        </a:lnTo>
                                        <a:lnTo>
                                          <a:pt x="36" y="211"/>
                                        </a:lnTo>
                                        <a:lnTo>
                                          <a:pt x="55" y="301"/>
                                        </a:lnTo>
                                        <a:lnTo>
                                          <a:pt x="76" y="389"/>
                                        </a:lnTo>
                                        <a:lnTo>
                                          <a:pt x="103" y="476"/>
                                        </a:lnTo>
                                        <a:lnTo>
                                          <a:pt x="123" y="533"/>
                                        </a:lnTo>
                                        <a:lnTo>
                                          <a:pt x="144" y="588"/>
                                        </a:lnTo>
                                        <a:lnTo>
                                          <a:pt x="155" y="632"/>
                                        </a:lnTo>
                                        <a:lnTo>
                                          <a:pt x="158" y="643"/>
                                        </a:lnTo>
                                        <a:lnTo>
                                          <a:pt x="142" y="608"/>
                                        </a:lnTo>
                                        <a:lnTo>
                                          <a:pt x="118" y="544"/>
                                        </a:lnTo>
                                        <a:lnTo>
                                          <a:pt x="95" y="478"/>
                                        </a:lnTo>
                                        <a:lnTo>
                                          <a:pt x="69" y="391"/>
                                        </a:lnTo>
                                        <a:lnTo>
                                          <a:pt x="47" y="302"/>
                                        </a:lnTo>
                                        <a:lnTo>
                                          <a:pt x="29" y="212"/>
                                        </a:lnTo>
                                        <a:lnTo>
                                          <a:pt x="13" y="107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3" name="Forma libre 1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75920" y="6215239"/>
                                    <a:ext cx="52388" cy="112713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71"/>
                                      <a:gd name="T2" fmla="*/ 33 w 33"/>
                                      <a:gd name="T3" fmla="*/ 71 h 71"/>
                                      <a:gd name="T4" fmla="*/ 24 w 33"/>
                                      <a:gd name="T5" fmla="*/ 71 h 71"/>
                                      <a:gd name="T6" fmla="*/ 11 w 33"/>
                                      <a:gd name="T7" fmla="*/ 36 h 71"/>
                                      <a:gd name="T8" fmla="*/ 0 w 33"/>
                                      <a:gd name="T9" fmla="*/ 0 h 7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71">
                                        <a:moveTo>
                                          <a:pt x="0" y="0"/>
                                        </a:moveTo>
                                        <a:lnTo>
                                          <a:pt x="33" y="71"/>
                                        </a:lnTo>
                                        <a:lnTo>
                                          <a:pt x="24" y="71"/>
                                        </a:lnTo>
                                        <a:lnTo>
                                          <a:pt x="11" y="3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4" name="Forma libre 1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06045" y="5124627"/>
                                    <a:ext cx="23813" cy="150813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5"/>
                                      <a:gd name="T2" fmla="*/ 8 w 15"/>
                                      <a:gd name="T3" fmla="*/ 37 h 95"/>
                                      <a:gd name="T4" fmla="*/ 8 w 15"/>
                                      <a:gd name="T5" fmla="*/ 41 h 95"/>
                                      <a:gd name="T6" fmla="*/ 15 w 15"/>
                                      <a:gd name="T7" fmla="*/ 95 h 95"/>
                                      <a:gd name="T8" fmla="*/ 4 w 15"/>
                                      <a:gd name="T9" fmla="*/ 49 h 95"/>
                                      <a:gd name="T10" fmla="*/ 0 w 15"/>
                                      <a:gd name="T11" fmla="*/ 0 h 9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5">
                                        <a:moveTo>
                                          <a:pt x="0" y="0"/>
                                        </a:moveTo>
                                        <a:lnTo>
                                          <a:pt x="8" y="37"/>
                                        </a:lnTo>
                                        <a:lnTo>
                                          <a:pt x="8" y="41"/>
                                        </a:lnTo>
                                        <a:lnTo>
                                          <a:pt x="15" y="95"/>
                                        </a:lnTo>
                                        <a:lnTo>
                                          <a:pt x="4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5" name="Forma libre 1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4649964"/>
                                    <a:ext cx="638175" cy="1241425"/>
                                  </a:xfrm>
                                  <a:custGeom>
                                    <a:avLst/>
                                    <a:gdLst>
                                      <a:gd name="T0" fmla="*/ 402 w 402"/>
                                      <a:gd name="T1" fmla="*/ 0 h 782"/>
                                      <a:gd name="T2" fmla="*/ 402 w 402"/>
                                      <a:gd name="T3" fmla="*/ 1 h 782"/>
                                      <a:gd name="T4" fmla="*/ 363 w 402"/>
                                      <a:gd name="T5" fmla="*/ 39 h 782"/>
                                      <a:gd name="T6" fmla="*/ 325 w 402"/>
                                      <a:gd name="T7" fmla="*/ 79 h 782"/>
                                      <a:gd name="T8" fmla="*/ 290 w 402"/>
                                      <a:gd name="T9" fmla="*/ 121 h 782"/>
                                      <a:gd name="T10" fmla="*/ 255 w 402"/>
                                      <a:gd name="T11" fmla="*/ 164 h 782"/>
                                      <a:gd name="T12" fmla="*/ 211 w 402"/>
                                      <a:gd name="T13" fmla="*/ 222 h 782"/>
                                      <a:gd name="T14" fmla="*/ 171 w 402"/>
                                      <a:gd name="T15" fmla="*/ 284 h 782"/>
                                      <a:gd name="T16" fmla="*/ 133 w 402"/>
                                      <a:gd name="T17" fmla="*/ 346 h 782"/>
                                      <a:gd name="T18" fmla="*/ 100 w 402"/>
                                      <a:gd name="T19" fmla="*/ 411 h 782"/>
                                      <a:gd name="T20" fmla="*/ 71 w 402"/>
                                      <a:gd name="T21" fmla="*/ 478 h 782"/>
                                      <a:gd name="T22" fmla="*/ 45 w 402"/>
                                      <a:gd name="T23" fmla="*/ 546 h 782"/>
                                      <a:gd name="T24" fmla="*/ 27 w 402"/>
                                      <a:gd name="T25" fmla="*/ 617 h 782"/>
                                      <a:gd name="T26" fmla="*/ 13 w 402"/>
                                      <a:gd name="T27" fmla="*/ 689 h 782"/>
                                      <a:gd name="T28" fmla="*/ 7 w 402"/>
                                      <a:gd name="T29" fmla="*/ 761 h 782"/>
                                      <a:gd name="T30" fmla="*/ 7 w 402"/>
                                      <a:gd name="T31" fmla="*/ 782 h 782"/>
                                      <a:gd name="T32" fmla="*/ 0 w 402"/>
                                      <a:gd name="T33" fmla="*/ 765 h 782"/>
                                      <a:gd name="T34" fmla="*/ 1 w 402"/>
                                      <a:gd name="T35" fmla="*/ 761 h 782"/>
                                      <a:gd name="T36" fmla="*/ 7 w 402"/>
                                      <a:gd name="T37" fmla="*/ 688 h 782"/>
                                      <a:gd name="T38" fmla="*/ 21 w 402"/>
                                      <a:gd name="T39" fmla="*/ 616 h 782"/>
                                      <a:gd name="T40" fmla="*/ 40 w 402"/>
                                      <a:gd name="T41" fmla="*/ 545 h 782"/>
                                      <a:gd name="T42" fmla="*/ 66 w 402"/>
                                      <a:gd name="T43" fmla="*/ 475 h 782"/>
                                      <a:gd name="T44" fmla="*/ 95 w 402"/>
                                      <a:gd name="T45" fmla="*/ 409 h 782"/>
                                      <a:gd name="T46" fmla="*/ 130 w 402"/>
                                      <a:gd name="T47" fmla="*/ 343 h 782"/>
                                      <a:gd name="T48" fmla="*/ 167 w 402"/>
                                      <a:gd name="T49" fmla="*/ 281 h 782"/>
                                      <a:gd name="T50" fmla="*/ 209 w 402"/>
                                      <a:gd name="T51" fmla="*/ 220 h 782"/>
                                      <a:gd name="T52" fmla="*/ 253 w 402"/>
                                      <a:gd name="T53" fmla="*/ 163 h 782"/>
                                      <a:gd name="T54" fmla="*/ 287 w 402"/>
                                      <a:gd name="T55" fmla="*/ 120 h 782"/>
                                      <a:gd name="T56" fmla="*/ 324 w 402"/>
                                      <a:gd name="T57" fmla="*/ 78 h 782"/>
                                      <a:gd name="T58" fmla="*/ 362 w 402"/>
                                      <a:gd name="T59" fmla="*/ 38 h 782"/>
                                      <a:gd name="T60" fmla="*/ 402 w 402"/>
                                      <a:gd name="T61" fmla="*/ 0 h 78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402" h="782">
                                        <a:moveTo>
                                          <a:pt x="402" y="0"/>
                                        </a:moveTo>
                                        <a:lnTo>
                                          <a:pt x="402" y="1"/>
                                        </a:lnTo>
                                        <a:lnTo>
                                          <a:pt x="363" y="39"/>
                                        </a:lnTo>
                                        <a:lnTo>
                                          <a:pt x="325" y="79"/>
                                        </a:lnTo>
                                        <a:lnTo>
                                          <a:pt x="290" y="121"/>
                                        </a:lnTo>
                                        <a:lnTo>
                                          <a:pt x="255" y="164"/>
                                        </a:lnTo>
                                        <a:lnTo>
                                          <a:pt x="211" y="222"/>
                                        </a:lnTo>
                                        <a:lnTo>
                                          <a:pt x="171" y="284"/>
                                        </a:lnTo>
                                        <a:lnTo>
                                          <a:pt x="133" y="346"/>
                                        </a:lnTo>
                                        <a:lnTo>
                                          <a:pt x="100" y="411"/>
                                        </a:lnTo>
                                        <a:lnTo>
                                          <a:pt x="71" y="478"/>
                                        </a:lnTo>
                                        <a:lnTo>
                                          <a:pt x="45" y="546"/>
                                        </a:lnTo>
                                        <a:lnTo>
                                          <a:pt x="27" y="617"/>
                                        </a:lnTo>
                                        <a:lnTo>
                                          <a:pt x="13" y="689"/>
                                        </a:lnTo>
                                        <a:lnTo>
                                          <a:pt x="7" y="761"/>
                                        </a:lnTo>
                                        <a:lnTo>
                                          <a:pt x="7" y="782"/>
                                        </a:lnTo>
                                        <a:lnTo>
                                          <a:pt x="0" y="765"/>
                                        </a:lnTo>
                                        <a:lnTo>
                                          <a:pt x="1" y="761"/>
                                        </a:lnTo>
                                        <a:lnTo>
                                          <a:pt x="7" y="688"/>
                                        </a:lnTo>
                                        <a:lnTo>
                                          <a:pt x="21" y="616"/>
                                        </a:lnTo>
                                        <a:lnTo>
                                          <a:pt x="40" y="545"/>
                                        </a:lnTo>
                                        <a:lnTo>
                                          <a:pt x="66" y="475"/>
                                        </a:lnTo>
                                        <a:lnTo>
                                          <a:pt x="95" y="409"/>
                                        </a:lnTo>
                                        <a:lnTo>
                                          <a:pt x="130" y="343"/>
                                        </a:lnTo>
                                        <a:lnTo>
                                          <a:pt x="167" y="281"/>
                                        </a:lnTo>
                                        <a:lnTo>
                                          <a:pt x="209" y="220"/>
                                        </a:lnTo>
                                        <a:lnTo>
                                          <a:pt x="253" y="163"/>
                                        </a:lnTo>
                                        <a:lnTo>
                                          <a:pt x="287" y="120"/>
                                        </a:lnTo>
                                        <a:lnTo>
                                          <a:pt x="324" y="78"/>
                                        </a:lnTo>
                                        <a:lnTo>
                                          <a:pt x="362" y="38"/>
                                        </a:lnTo>
                                        <a:lnTo>
                                          <a:pt x="402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6" name="Forma libre 1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904089"/>
                                    <a:ext cx="58738" cy="311150"/>
                                  </a:xfrm>
                                  <a:custGeom>
                                    <a:avLst/>
                                    <a:gdLst>
                                      <a:gd name="T0" fmla="*/ 0 w 37"/>
                                      <a:gd name="T1" fmla="*/ 0 h 196"/>
                                      <a:gd name="T2" fmla="*/ 6 w 37"/>
                                      <a:gd name="T3" fmla="*/ 15 h 196"/>
                                      <a:gd name="T4" fmla="*/ 7 w 37"/>
                                      <a:gd name="T5" fmla="*/ 18 h 196"/>
                                      <a:gd name="T6" fmla="*/ 12 w 37"/>
                                      <a:gd name="T7" fmla="*/ 80 h 196"/>
                                      <a:gd name="T8" fmla="*/ 21 w 37"/>
                                      <a:gd name="T9" fmla="*/ 134 h 196"/>
                                      <a:gd name="T10" fmla="*/ 33 w 37"/>
                                      <a:gd name="T11" fmla="*/ 188 h 196"/>
                                      <a:gd name="T12" fmla="*/ 37 w 37"/>
                                      <a:gd name="T13" fmla="*/ 196 h 196"/>
                                      <a:gd name="T14" fmla="*/ 22 w 37"/>
                                      <a:gd name="T15" fmla="*/ 162 h 196"/>
                                      <a:gd name="T16" fmla="*/ 15 w 37"/>
                                      <a:gd name="T17" fmla="*/ 146 h 196"/>
                                      <a:gd name="T18" fmla="*/ 5 w 37"/>
                                      <a:gd name="T19" fmla="*/ 81 h 196"/>
                                      <a:gd name="T20" fmla="*/ 1 w 37"/>
                                      <a:gd name="T21" fmla="*/ 40 h 196"/>
                                      <a:gd name="T22" fmla="*/ 0 w 37"/>
                                      <a:gd name="T23" fmla="*/ 0 h 19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7" h="196">
                                        <a:moveTo>
                                          <a:pt x="0" y="0"/>
                                        </a:moveTo>
                                        <a:lnTo>
                                          <a:pt x="6" y="15"/>
                                        </a:lnTo>
                                        <a:lnTo>
                                          <a:pt x="7" y="18"/>
                                        </a:lnTo>
                                        <a:lnTo>
                                          <a:pt x="12" y="80"/>
                                        </a:lnTo>
                                        <a:lnTo>
                                          <a:pt x="21" y="134"/>
                                        </a:lnTo>
                                        <a:lnTo>
                                          <a:pt x="33" y="188"/>
                                        </a:lnTo>
                                        <a:lnTo>
                                          <a:pt x="37" y="196"/>
                                        </a:lnTo>
                                        <a:lnTo>
                                          <a:pt x="22" y="162"/>
                                        </a:lnTo>
                                        <a:lnTo>
                                          <a:pt x="15" y="146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0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7" name="Forma libre 1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220" y="6223177"/>
                                    <a:ext cx="49213" cy="104775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6"/>
                                      <a:gd name="T2" fmla="*/ 31 w 31"/>
                                      <a:gd name="T3" fmla="*/ 66 h 66"/>
                                      <a:gd name="T4" fmla="*/ 24 w 31"/>
                                      <a:gd name="T5" fmla="*/ 66 h 66"/>
                                      <a:gd name="T6" fmla="*/ 0 w 31"/>
                                      <a:gd name="T7" fmla="*/ 0 h 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6">
                                        <a:moveTo>
                                          <a:pt x="0" y="0"/>
                                        </a:moveTo>
                                        <a:lnTo>
                                          <a:pt x="31" y="66"/>
                                        </a:lnTo>
                                        <a:lnTo>
                                          <a:pt x="24" y="6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8" name="Forma libre 1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864402"/>
                                    <a:ext cx="11113" cy="68263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3"/>
                                      <a:gd name="T2" fmla="*/ 7 w 7"/>
                                      <a:gd name="T3" fmla="*/ 17 h 43"/>
                                      <a:gd name="T4" fmla="*/ 7 w 7"/>
                                      <a:gd name="T5" fmla="*/ 43 h 43"/>
                                      <a:gd name="T6" fmla="*/ 6 w 7"/>
                                      <a:gd name="T7" fmla="*/ 40 h 43"/>
                                      <a:gd name="T8" fmla="*/ 0 w 7"/>
                                      <a:gd name="T9" fmla="*/ 25 h 43"/>
                                      <a:gd name="T10" fmla="*/ 0 w 7"/>
                                      <a:gd name="T11" fmla="*/ 0 h 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3">
                                        <a:moveTo>
                                          <a:pt x="0" y="0"/>
                                        </a:moveTo>
                                        <a:lnTo>
                                          <a:pt x="7" y="17"/>
                                        </a:lnTo>
                                        <a:lnTo>
                                          <a:pt x="7" y="43"/>
                                        </a:lnTo>
                                        <a:lnTo>
                                          <a:pt x="6" y="40"/>
                                        </a:lnTo>
                                        <a:lnTo>
                                          <a:pt x="0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9" name="Forma libre 1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0995" y="6135864"/>
                                    <a:ext cx="73025" cy="192088"/>
                                  </a:xfrm>
                                  <a:custGeom>
                                    <a:avLst/>
                                    <a:gdLst>
                                      <a:gd name="T0" fmla="*/ 0 w 46"/>
                                      <a:gd name="T1" fmla="*/ 0 h 121"/>
                                      <a:gd name="T2" fmla="*/ 7 w 46"/>
                                      <a:gd name="T3" fmla="*/ 16 h 121"/>
                                      <a:gd name="T4" fmla="*/ 22 w 46"/>
                                      <a:gd name="T5" fmla="*/ 50 h 121"/>
                                      <a:gd name="T6" fmla="*/ 33 w 46"/>
                                      <a:gd name="T7" fmla="*/ 86 h 121"/>
                                      <a:gd name="T8" fmla="*/ 46 w 46"/>
                                      <a:gd name="T9" fmla="*/ 121 h 121"/>
                                      <a:gd name="T10" fmla="*/ 45 w 46"/>
                                      <a:gd name="T11" fmla="*/ 121 h 121"/>
                                      <a:gd name="T12" fmla="*/ 14 w 46"/>
                                      <a:gd name="T13" fmla="*/ 55 h 121"/>
                                      <a:gd name="T14" fmla="*/ 11 w 46"/>
                                      <a:gd name="T15" fmla="*/ 44 h 121"/>
                                      <a:gd name="T16" fmla="*/ 0 w 46"/>
                                      <a:gd name="T17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6" h="121">
                                        <a:moveTo>
                                          <a:pt x="0" y="0"/>
                                        </a:moveTo>
                                        <a:lnTo>
                                          <a:pt x="7" y="16"/>
                                        </a:lnTo>
                                        <a:lnTo>
                                          <a:pt x="22" y="50"/>
                                        </a:lnTo>
                                        <a:lnTo>
                                          <a:pt x="33" y="86"/>
                                        </a:lnTo>
                                        <a:lnTo>
                                          <a:pt x="46" y="121"/>
                                        </a:lnTo>
                                        <a:lnTo>
                                          <a:pt x="45" y="121"/>
                                        </a:lnTo>
                                        <a:lnTo>
                                          <a:pt x="14" y="55"/>
                                        </a:lnTo>
                                        <a:lnTo>
                                          <a:pt x="11" y="4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</wpg:grpSp>
                        </wpg:wgp>
                      </a:graphicData>
                    </a:graphic>
                    <wp14:sizeRelH relativeFrom="page">
                      <wp14:pctWidth>33000</wp14:pctWidth>
                    </wp14:sizeRelH>
                    <wp14:sizeRelV relativeFrom="page">
                      <wp14:pctHeight>95000</wp14:pctHeight>
                    </wp14:sizeRelV>
                  </wp:anchor>
                </w:drawing>
              </mc:Choice>
              <mc:Fallback>
                <w:pict>
                  <v:group w14:anchorId="21E787E9" id="Grupo 2" o:spid="_x0000_s1026" style="position:absolute;margin-left:0;margin-top:0;width:172.8pt;height:718.55pt;z-index:-251660800;mso-width-percent:330;mso-height-percent:950;mso-left-percent:40;mso-position-horizontal-relative:page;mso-position-vertical:center;mso-position-vertical-relative:page;mso-width-percent:330;mso-height-percent:950;mso-left-percent:40" coordsize="21945,912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">
                    <v:rect id="Rectángulo 3" o:spid="_x0000_s1027" style="position:absolute;width:1945;height:912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" fillcolor="#c1ddff [3215]" stroked="f" strokeweight="1pt"/>
                    <v:shapetype id="_x0000_t15" coordsize="21600,21600" o:spt="15" adj="16200" path="m@0,l,,,21600@0,21600,21600,10800xe">
                      <v:stroke joinstyle="miter"/>
                      <v:formulas>
                        <v:f eqn="val #0"/>
                        <v:f eqn="prod #0 1 2"/>
                      </v:formulas>
                      <v:path gradientshapeok="t" o:connecttype="custom" o:connectlocs="@1,0;0,10800;@1,21600;21600,10800" o:connectangles="270,180,90,0" textboxrect="0,0,10800,21600;0,0,16200,21600;0,0,21600,21600"/>
                      <v:handles>
                        <v:h position="#0,topLeft" xrange="0,21600"/>
                      </v:handles>
                    </v:shapetype>
                    <v:shape id="Pentágono 4" o:spid="_x0000_s1028" type="#_x0000_t15" style="position:absolute;top:14668;width:21945;height:552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" adj="18883" fillcolor="#1e4e79 [3204]" stroked="f" strokeweight="1pt">
                      <v:textbox inset=",0,14.4pt,0">
                        <w:txbxContent>
                          <w:sdt>
                            <w:sdtP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alias w:val="Fecha"/>
                              <w:tag w:val=""/>
                              <w:id w:val="-650599894"/>
                              <w:dataBinding w:prefixMappings="xmlns:ns0='http://schemas.microsoft.com/office/2006/coverPageProps' " w:xpath="/ns0:CoverPageProperties[1]/ns0:PublishDate[1]" w:storeItemID="{55AF091B-3C7A-41E3-B477-F2FDAA23CFDA}"/>
                              <w:date w:fullDate="2025-02-18T00:00:00Z">
                                <w:dateFormat w:val="d-M-yyyy"/>
                                <w:lid w:val="es-ES"/>
                                <w:storeMappedDataAs w:val="dateTime"/>
                                <w:calendar w:val="gregorian"/>
                              </w:date>
                            </w:sdtPr>
                            <w:sdtContent>
                              <w:p w14:paraId="7F62844D" w14:textId="5C8C4C77" w:rsidR="008E6C96" w:rsidRPr="009B1809" w:rsidRDefault="00D93DD3">
                                <w:pPr>
                                  <w:pStyle w:val="Sinespaciado"/>
                                  <w:jc w:val="right"/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  <w:t>18-2-2025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v:group id="Grupo 5" o:spid="_x0000_s1029" style="position:absolute;left:762;top:42100;width:20574;height:49103" coordorigin="806,42118" coordsize="13062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">
                      <v:group id="Grupo 6" o:spid="_x0000_s1030" style="position:absolute;left:1410;top:42118;width:10478;height:31210" coordorigin="1410,42118" coordsize="10477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">
                        <o:lock v:ext="edit" aspectratio="t"/>
                        <v:shape id="Forma libre 20" o:spid="_x0000_s1031" style="position:absolute;left:3696;top:62168;width:1937;height:6985;visibility:visible;mso-wrap-style:square;v-text-anchor:top" coordsize="122,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" path="m,l39,152,84,304r38,113l122,440,76,306,39,180,6,53,,xe" fillcolor="#c1ddff [3215]" strokecolor="#c1ddff [3215]" strokeweight="0">
                          <v:path arrowok="t" o:connecttype="custom" o:connectlocs="0,0;61913,241300;133350,482600;193675,661988;193675,698500;120650,485775;61913,285750;9525,84138;0,0" o:connectangles="0,0,0,0,0,0,0,0,0"/>
                        </v:shape>
                        <v:shape id="Forma libre 21" o:spid="_x0000_s1032" style="position:absolute;left:5728;top:69058;width:1842;height:4270;visibility:visible;mso-wrap-style:square;v-text-anchor:top" coordsize="116,2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" path="m,l8,19,37,93r30,74l116,269r-8,l60,169,30,98,1,25,,xe" fillcolor="#c1ddff [3215]" strokecolor="#c1ddff [3215]" strokeweight="0">
                          <v:path arrowok="t" o:connecttype="custom" o:connectlocs="0,0;12700,30163;58738,147638;106363,265113;184150,427038;171450,427038;95250,268288;47625,155575;1588,39688;0,0" o:connectangles="0,0,0,0,0,0,0,0,0,0"/>
                        </v:shape>
                        <v:shape id="Forma libre 22" o:spid="_x0000_s1033" style="position:absolute;left:1410;top:42118;width:2223;height:20193;visibility:visible;mso-wrap-style:square;v-text-anchor:top" coordsize="140,12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" path="m,l,,1,79r2,80l12,317,23,476,39,634,58,792,83,948r24,138l135,1223r5,49l138,1262,105,1106,77,949,53,792,35,634,20,476,9,317,2,159,,79,,xe" fillcolor="#c1ddff [3215]" strokecolor="#c1ddff [3215]" strokeweight="0">
                          <v:path arrowok="t" o:connecttype="custom" o:connectlocs="0,0;0,0;1588,125413;4763,252413;19050,503238;36513,755650;61913,1006475;92075,1257300;131763,1504950;169863,1724025;214313,1941513;222250,2019300;219075,2003425;166688,1755775;122238,1506538;84138,1257300;55563,1006475;31750,755650;14288,503238;3175,252413;0,125413;0,0" o:connectangles="0,0,0,0,0,0,0,0,0,0,0,0,0,0,0,0,0,0,0,0,0,0"/>
                        </v:shape>
                        <v:shape id="Forma libre 23" o:spid="_x0000_s1034" style="position:absolute;left:3410;top:48611;width:715;height:13557;visibility:visible;mso-wrap-style:square;v-text-anchor:top" coordsize="45,8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" path="m45,r,l35,66r-9,67l14,267,6,401,3,534,6,669r8,134l18,854r,-3l9,814,8,803,1,669,,534,3,401,12,267,25,132,34,66,45,xe" fillcolor="#c1ddff [3215]" strokecolor="#c1ddff [3215]" strokeweight="0">
                          <v:path arrowok="t" o:connecttype="custom" o:connectlocs="71438,0;71438,0;55563,104775;41275,211138;22225,423863;9525,636588;4763,847725;9525,1062038;22225,1274763;28575,1355725;28575,1350963;14288,1292225;12700,1274763;1588,1062038;0,847725;4763,636588;19050,423863;39688,209550;53975,104775;71438,0" o:connectangles="0,0,0,0,0,0,0,0,0,0,0,0,0,0,0,0,0,0,0,0"/>
                        </v:shape>
                        <v:shape id="Forma libre 24" o:spid="_x0000_s1035" style="position:absolute;left:3633;top:62311;width:2444;height:9985;visibility:visible;mso-wrap-style:square;v-text-anchor:top" coordsize="154,6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" path="m,l10,44r11,82l34,207r19,86l75,380r25,86l120,521r21,55l152,618r2,11l140,595,115,532,93,468,67,383,47,295,28,207,12,104,,xe" fillcolor="#c1ddff [3215]" strokecolor="#c1ddff [3215]" strokeweight="0">
                          <v:path arrowok="t" o:connecttype="custom" o:connectlocs="0,0;15875,69850;33338,200025;53975,328613;84138,465138;119063,603250;158750,739775;190500,827088;223838,914400;241300,981075;244475,998538;222250,944563;182563,844550;147638,742950;106363,608013;74613,468313;44450,328613;19050,165100;0,0" o:connectangles="0,0,0,0,0,0,0,0,0,0,0,0,0,0,0,0,0,0,0"/>
                        </v:shape>
                        <v:shape id="Forma libre 25" o:spid="_x0000_s1036" style="position:absolute;left:6204;top:72233;width:524;height:1095;visibility:visible;mso-wrap-style:square;v-text-anchor:top" coordsize="33,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" path="m,l33,69r-9,l12,35,,xe" fillcolor="#c1ddff [3215]" strokecolor="#c1ddff [3215]" strokeweight="0">
                          <v:path arrowok="t" o:connecttype="custom" o:connectlocs="0,0;52388,109538;38100,109538;19050,55563;0,0" o:connectangles="0,0,0,0,0"/>
                        </v:shape>
                        <v:shape id="Forma libre 26" o:spid="_x0000_s1037" style="position:absolute;left:3553;top:61533;width:238;height:1476;visibility:visible;mso-wrap-style:square;v-text-anchor:top" coordsize="15,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" path="m,l9,37r,3l15,93,5,49,,xe" fillcolor="#c1ddff [3215]" strokecolor="#c1ddff [3215]" strokeweight="0">
                          <v:path arrowok="t" o:connecttype="custom" o:connectlocs="0,0;14288,58738;14288,63500;23813,147638;7938,77788;0,0" o:connectangles="0,0,0,0,0,0"/>
                        </v:shape>
                        <v:shape id="Forma libre 27" o:spid="_x0000_s1038" style="position:absolute;left:5633;top:56897;width:6255;height:12161;visibility:visible;mso-wrap-style:square;v-text-anchor:top" coordsize="394,7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" path="m394,r,l356,38,319,77r-35,40l249,160r-42,58l168,276r-37,63l98,402,69,467,45,535,26,604,14,673,7,746,6,766,,749r1,-5l7,673,21,603,40,533,65,466,94,400r33,-64l164,275r40,-60l248,158r34,-42l318,76,354,37,394,xe" fillcolor="#c1ddff [3215]" strokecolor="#c1ddff [3215]" strokeweight="0">
                          <v:path arrowok="t" o:connecttype="custom" o:connectlocs="625475,0;625475,0;565150,60325;506413,122238;450850,185738;395288,254000;328613,346075;266700,438150;207963,538163;155575,638175;109538,741363;71438,849313;41275,958850;22225,1068388;11113,1184275;9525,1216025;0,1189038;1588,1181100;11113,1068388;33338,957263;63500,846138;103188,739775;149225,635000;201613,533400;260350,436563;323850,341313;393700,250825;447675,184150;504825,120650;561975,58738;625475,0" o:connectangles="0,0,0,0,0,0,0,0,0,0,0,0,0,0,0,0,0,0,0,0,0,0,0,0,0,0,0,0,0,0,0"/>
                        </v:shape>
                        <v:shape id="Forma libre 28" o:spid="_x0000_s1039" style="position:absolute;left:5633;top:69153;width:571;height:3080;visibility:visible;mso-wrap-style:square;v-text-anchor:top" coordsize="36,1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" path="m,l6,16r1,3l11,80r9,52l33,185r3,9l21,161,15,145,5,81,1,41,,xe" fillcolor="#c1ddff [3215]" strokecolor="#c1ddff [3215]" strokeweight="0">
                          <v:path arrowok="t" o:connecttype="custom" o:connectlocs="0,0;9525,25400;11113,30163;17463,127000;31750,209550;52388,293688;57150,307975;33338,255588;23813,230188;7938,128588;1588,65088;0,0" o:connectangles="0,0,0,0,0,0,0,0,0,0,0,0"/>
                        </v:shape>
                        <v:shape id="Forma libre 29" o:spid="_x0000_s1040" style="position:absolute;left:6077;top:72296;width:493;height:1032;visibility:visible;mso-wrap-style:square;v-text-anchor:top" coordsize="31,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" path="m,l31,65r-8,l,xe" fillcolor="#c1ddff [3215]" strokecolor="#c1ddff [3215]" strokeweight="0">
                          <v:path arrowok="t" o:connecttype="custom" o:connectlocs="0,0;49213,103188;36513,103188;0,0" o:connectangles="0,0,0,0"/>
                        </v:shape>
                        <v:shape id="Forma libre 30" o:spid="_x0000_s1041" style="position:absolute;left:5633;top:68788;width:111;height:666;visibility:visible;mso-wrap-style:square;v-text-anchor:top" coordsize="7,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" path="m,l6,17,7,42,6,39,,23,,xe" fillcolor="#c1ddff [3215]" strokecolor="#c1ddff [3215]" strokeweight="0">
                          <v:path arrowok="t" o:connecttype="custom" o:connectlocs="0,0;9525,26988;11113,66675;9525,61913;0,36513;0,0" o:connectangles="0,0,0,0,0,0"/>
                        </v:shape>
                        <v:shape id="Forma libre 31" o:spid="_x0000_s1042" style="position:absolute;left:5871;top:71455;width:714;height:1873;visibility:visible;mso-wrap-style:square;v-text-anchor:top" coordsize="45,1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" path="m,l6,16,21,49,33,84r12,34l44,118,13,53,11,42,,xe" fillcolor="#c1ddff [3215]" strokecolor="#c1ddff [3215]" strokeweight="0">
                          <v:path arrowok="t" o:connecttype="custom" o:connectlocs="0,0;9525,25400;33338,77788;52388,133350;71438,187325;69850,187325;20638,84138;17463,66675;0,0" o:connectangles="0,0,0,0,0,0,0,0,0"/>
                        </v:shape>
                      </v:group>
                      <v:group id="Grupo 7" o:spid="_x0000_s1043" style="position:absolute;left:806;top:48269;width:13063;height:25059" coordorigin="806,46499" coordsize="8747,167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">
                        <o:lock v:ext="edit" aspectratio="t"/>
                        <v:shape id="Forma libre 8" o:spid="_x0000_s1044" style="position:absolute;left:1187;top:51897;width:1984;height:7143;visibility:visible;mso-wrap-style:square;v-text-anchor:top" coordsize="125,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" path="m,l41,155,86,309r39,116l125,450,79,311,41,183,7,54,,xe" fillcolor="#c1ddff [3215]" strokecolor="#c1ddff [3215]" strokeweight="0">
                          <v:fill opacity="13107f"/>
                          <v:stroke opacity="13107f"/>
                          <v:path arrowok="t" o:connecttype="custom" o:connectlocs="0,0;65088,246063;136525,490538;198438,674688;198438,714375;125413,493713;65088,290513;11113,85725;0,0" o:connectangles="0,0,0,0,0,0,0,0,0"/>
                        </v:shape>
                        <v:shape id="Forma libre 9" o:spid="_x0000_s1045" style="position:absolute;left:3282;top:58913;width:1874;height:4366;visibility:visible;mso-wrap-style:square;v-text-anchor:top" coordsize="118,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" path="m,l8,20,37,96r32,74l118,275r-9,l61,174,30,100,,26,,xe" fillcolor="#c1ddff [3215]" strokecolor="#c1ddff [3215]" strokeweight="0">
                          <v:fill opacity="13107f"/>
                          <v:stroke opacity="13107f"/>
                          <v:path arrowok="t" o:connecttype="custom" o:connectlocs="0,0;12700,31750;58738,152400;109538,269875;187325,436563;173038,436563;96838,276225;47625,158750;0,41275;0,0" o:connectangles="0,0,0,0,0,0,0,0,0,0"/>
                        </v:shape>
                        <v:shape id="Forma libre 10" o:spid="_x0000_s1046" style="position:absolute;left:806;top:50103;width:317;height:1921;visibility:visible;mso-wrap-style:square;v-text-anchor:top" coordsize="20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" path="m,l16,72r4,49l18,112,,31,,xe" fillcolor="#c1ddff [3215]" strokecolor="#c1ddff [3215]" strokeweight="0">
                          <v:fill opacity="13107f"/>
                          <v:stroke opacity="13107f"/>
                          <v:path arrowok="t" o:connecttype="custom" o:connectlocs="0,0;25400,114300;31750,192088;28575,177800;0,49213;0,0" o:connectangles="0,0,0,0,0,0"/>
                        </v:shape>
                        <v:shape id="Forma libre 12" o:spid="_x0000_s1047" style="position:absolute;left:1123;top:52024;width:2509;height:10207;visibility:visible;mso-wrap-style:square;v-text-anchor:top" coordsize="158,6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" path="m,l11,46r11,83l36,211r19,90l76,389r27,87l123,533r21,55l155,632r3,11l142,608,118,544,95,478,69,391,47,302,29,212,13,107,,xe" fillcolor="#c1ddff [3215]" strokecolor="#c1ddff [3215]" strokeweight="0">
                          <v:fill opacity="13107f"/>
                          <v:stroke opacity="13107f"/>
                          <v:path arrowok="t" o:connecttype="custom" o:connectlocs="0,0;17463,73025;34925,204788;57150,334963;87313,477838;120650,617538;163513,755650;195263,846138;228600,933450;246063,1003300;250825,1020763;225425,965200;187325,863600;150813,758825;109538,620713;74613,479425;46038,336550;20638,169863;0,0" o:connectangles="0,0,0,0,0,0,0,0,0,0,0,0,0,0,0,0,0,0,0"/>
                        </v:shape>
                        <v:shape id="Forma libre 13" o:spid="_x0000_s1048" style="position:absolute;left:3759;top:62152;width:524;height:1127;visibility:visible;mso-wrap-style:square;v-text-anchor:top" coordsize="33,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" path="m,l33,71r-9,l11,36,,xe" fillcolor="#c1ddff [3215]" strokecolor="#c1ddff [3215]" strokeweight="0">
                          <v:fill opacity="13107f"/>
                          <v:stroke opacity="13107f"/>
                          <v:path arrowok="t" o:connecttype="custom" o:connectlocs="0,0;52388,112713;38100,112713;17463,57150;0,0" o:connectangles="0,0,0,0,0"/>
                        </v:shape>
                        <v:shape id="Forma libre 14" o:spid="_x0000_s1049" style="position:absolute;left:1060;top:51246;width:238;height:1508;visibility:visible;mso-wrap-style:square;v-text-anchor:top" coordsize="15,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" path="m,l8,37r,4l15,95,4,49,,xe" fillcolor="#c1ddff [3215]" strokecolor="#c1ddff [3215]" strokeweight="0">
                          <v:fill opacity="13107f"/>
                          <v:stroke opacity="13107f"/>
                          <v:path arrowok="t" o:connecttype="custom" o:connectlocs="0,0;12700,58738;12700,65088;23813,150813;6350,77788;0,0" o:connectangles="0,0,0,0,0,0"/>
                        </v:shape>
                        <v:shape id="Forma libre 15" o:spid="_x0000_s1050" style="position:absolute;left:3171;top:46499;width:6382;height:12414;visibility:visible;mso-wrap-style:square;v-text-anchor:top" coordsize="402,7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" path="m402,r,1l363,39,325,79r-35,42l255,164r-44,58l171,284r-38,62l100,411,71,478,45,546,27,617,13,689,7,761r,21l,765r1,-4l7,688,21,616,40,545,66,475,95,409r35,-66l167,281r42,-61l253,163r34,-43l324,78,362,38,402,xe" fillcolor="#c1ddff [3215]" strokecolor="#c1ddff [3215]" strokeweight="0">
                          <v:fill opacity="13107f"/>
                          <v:stroke opacity="13107f"/>
                          <v:path arrowok="t" o:connecttype="custom" o:connectlocs="638175,0;638175,1588;576263,61913;515938,125413;460375,192088;404813,260350;334963,352425;271463,450850;211138,549275;158750,652463;112713,758825;71438,866775;42863,979488;20638,1093788;11113,1208088;11113,1241425;0,1214438;1588,1208088;11113,1092200;33338,977900;63500,865188;104775,754063;150813,649288;206375,544513;265113,446088;331788,349250;401638,258763;455613,190500;514350,123825;574675,60325;638175,0" o:connectangles="0,0,0,0,0,0,0,0,0,0,0,0,0,0,0,0,0,0,0,0,0,0,0,0,0,0,0,0,0,0,0"/>
                        </v:shape>
                        <v:shape id="Forma libre 16" o:spid="_x0000_s1051" style="position:absolute;left:3171;top:59040;width:588;height:3112;visibility:visible;mso-wrap-style:square;v-text-anchor:top" coordsize="37,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" path="m,l6,15r1,3l12,80r9,54l33,188r4,8l22,162,15,146,5,81,1,40,,xe" fillcolor="#c1ddff [3215]" strokecolor="#c1ddff [3215]" strokeweight="0">
                          <v:fill opacity="13107f"/>
                          <v:stroke opacity="13107f"/>
                          <v:path arrowok="t" o:connecttype="custom" o:connectlocs="0,0;9525,23813;11113,28575;19050,127000;33338,212725;52388,298450;58738,311150;34925,257175;23813,231775;7938,128588;1588,63500;0,0" o:connectangles="0,0,0,0,0,0,0,0,0,0,0,0"/>
                        </v:shape>
                        <v:shape id="Forma libre 17" o:spid="_x0000_s1052" style="position:absolute;left:3632;top:62231;width:492;height:1048;visibility:visible;mso-wrap-style:square;v-text-anchor:top" coordsize="31,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" path="m,l31,66r-7,l,xe" fillcolor="#c1ddff [3215]" strokecolor="#c1ddff [3215]" strokeweight="0">
                          <v:fill opacity="13107f"/>
                          <v:stroke opacity="13107f"/>
                          <v:path arrowok="t" o:connecttype="custom" o:connectlocs="0,0;49213,104775;38100,104775;0,0" o:connectangles="0,0,0,0"/>
                        </v:shape>
                        <v:shape id="Forma libre 18" o:spid="_x0000_s1053" style="position:absolute;left:3171;top:58644;width:111;height:682;visibility:visible;mso-wrap-style:square;v-text-anchor:top" coordsize="7,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" path="m,l7,17r,26l6,40,,25,,xe" fillcolor="#c1ddff [3215]" strokecolor="#c1ddff [3215]" strokeweight="0">
                          <v:fill opacity="13107f"/>
                          <v:stroke opacity="13107f"/>
                          <v:path arrowok="t" o:connecttype="custom" o:connectlocs="0,0;11113,26988;11113,68263;9525,63500;0,39688;0,0" o:connectangles="0,0,0,0,0,0"/>
                        </v:shape>
                        <v:shape id="Forma libre 19" o:spid="_x0000_s1054" style="position:absolute;left:3409;top:61358;width:731;height:1921;visibility:visible;mso-wrap-style:square;v-text-anchor:top" coordsize="46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" path="m,l7,16,22,50,33,86r13,35l45,121,14,55,11,44,,xe" fillcolor="#c1ddff [3215]" strokecolor="#c1ddff [3215]" strokeweight="0">
                          <v:fill opacity="13107f"/>
                          <v:stroke opacity="13107f"/>
                          <v:path arrowok="t" o:connecttype="custom" o:connectlocs="0,0;11113,25400;34925,79375;52388,136525;73025,192088;71438,192088;22225,87313;17463,69850;0,0" o:connectangles="0,0,0,0,0,0,0,0,0"/>
                        </v:shape>
                      </v:group>
                    </v:group>
                    <w10:wrap anchorx="page" anchory="page"/>
                  </v:group>
                </w:pict>
              </mc:Fallback>
            </mc:AlternateContent>
          </w:r>
          <w:r w:rsidRPr="009B1809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776" behindDoc="0" locked="0" layoutInCell="1" allowOverlap="1" wp14:anchorId="579B6A03" wp14:editId="003EE304">
                    <wp:simplePos x="0" y="0"/>
                    <mc:AlternateContent>
                      <mc:Choice Requires="wp14">
                        <wp:positionH relativeFrom="page">
                          <wp14:pctPosHOffset>42000</wp14:pctPosHOffset>
                        </wp:positionH>
                      </mc:Choice>
                      <mc:Fallback>
                        <wp:positionH relativeFrom="page">
                          <wp:posOffset>3175000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88000</wp14:pctPosVOffset>
                        </wp:positionV>
                      </mc:Choice>
                      <mc:Fallback>
                        <wp:positionV relativeFrom="page">
                          <wp:posOffset>9408795</wp:posOffset>
                        </wp:positionV>
                      </mc:Fallback>
                    </mc:AlternateContent>
                    <wp:extent cx="3657600" cy="365760"/>
                    <wp:effectExtent l="0" t="0" r="0" b="0"/>
                    <wp:wrapNone/>
                    <wp:docPr id="32" name="Cuadro de texto 3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657600" cy="36576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50D1D257" w14:textId="77777777" w:rsidR="008E6C96" w:rsidRPr="009B1809" w:rsidRDefault="007D40B4">
                                <w:pPr>
                                  <w:pStyle w:val="Sinespaciado"/>
                                  <w:rPr>
                                    <w:color w:val="1E4E79" w:themeColor="accent1"/>
                                    <w:sz w:val="26"/>
                                    <w:szCs w:val="26"/>
                                  </w:rPr>
                                </w:pPr>
                                <w:r w:rsidRPr="009B1809">
                                  <w:rPr>
                                    <w:color w:val="1E4E79" w:themeColor="accent1"/>
                                    <w:sz w:val="26"/>
                                    <w:szCs w:val="26"/>
                                  </w:rPr>
                                  <w:t>Ignacio Pando Pablos</w:t>
                                </w:r>
                              </w:p>
                              <w:p w14:paraId="1C7F4127" w14:textId="77777777" w:rsidR="008E6C96" w:rsidRPr="009B1809" w:rsidRDefault="00000000">
                                <w:pPr>
                                  <w:pStyle w:val="Sinespaciado"/>
                                  <w:rPr>
                                    <w:color w:val="595959" w:themeColor="text1" w:themeTint="A6"/>
                                    <w:sz w:val="20"/>
                                    <w:szCs w:val="20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595959" w:themeColor="text1" w:themeTint="A6"/>
                                      <w:sz w:val="20"/>
                                      <w:szCs w:val="20"/>
                                    </w:rPr>
                                    <w:alias w:val="Compañía"/>
                                    <w:tag w:val=""/>
                                    <w:id w:val="1558814826"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Content>
                                    <w:r w:rsidR="00926779" w:rsidRPr="009B1809">
                                      <w:rPr>
                                        <w:caps/>
                                        <w:color w:val="595959" w:themeColor="text1" w:themeTint="A6"/>
                                        <w:sz w:val="20"/>
                                        <w:szCs w:val="20"/>
                                      </w:rPr>
                                      <w:t>Ribera</w:t>
                                    </w:r>
                                    <w:r w:rsidR="00AC1A04" w:rsidRPr="009B1809">
                                      <w:rPr>
                                        <w:caps/>
                                        <w:color w:val="595959" w:themeColor="text1" w:themeTint="A6"/>
                                        <w:sz w:val="20"/>
                                        <w:szCs w:val="20"/>
                                      </w:rPr>
                                      <w:t xml:space="preserve"> de castilla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45000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579B6A03" id="_x0000_t202" coordsize="21600,21600" o:spt="202" path="m,l,21600r21600,l21600,xe">
                    <v:stroke joinstyle="miter"/>
                    <v:path gradientshapeok="t" o:connecttype="rect"/>
                  </v:shapetype>
                  <v:shape id="Cuadro de texto 32" o:spid="_x0000_s1055" type="#_x0000_t202" style="position:absolute;margin-left:0;margin-top:0;width:4in;height:28.8pt;z-index:251659776;visibility:visible;mso-wrap-style:square;mso-width-percent:450;mso-height-percent:0;mso-left-percent:420;mso-top-percent:880;mso-wrap-distance-left:9pt;mso-wrap-distance-top:0;mso-wrap-distance-right:9pt;mso-wrap-distance-bottom:0;mso-position-horizontal-relative:page;mso-position-vertical-relative:page;mso-width-percent:450;mso-height-percent:0;mso-left-percent:420;mso-top-percent:880;mso-width-relative:page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" filled="f" stroked="f" strokeweight=".5pt">
                    <v:textbox style="mso-fit-shape-to-text:t" inset="0,0,0,0">
                      <w:txbxContent>
                        <w:p w14:paraId="50D1D257" w14:textId="77777777" w:rsidR="008E6C96" w:rsidRPr="009B1809" w:rsidRDefault="007D40B4">
                          <w:pPr>
                            <w:pStyle w:val="Sinespaciado"/>
                            <w:rPr>
                              <w:color w:val="1E4E79" w:themeColor="accent1"/>
                              <w:sz w:val="26"/>
                              <w:szCs w:val="26"/>
                            </w:rPr>
                          </w:pPr>
                          <w:r w:rsidRPr="009B1809">
                            <w:rPr>
                              <w:color w:val="1E4E79" w:themeColor="accent1"/>
                              <w:sz w:val="26"/>
                              <w:szCs w:val="26"/>
                            </w:rPr>
                            <w:t>Ignacio Pando Pablos</w:t>
                          </w:r>
                        </w:p>
                        <w:p w14:paraId="1C7F4127" w14:textId="77777777" w:rsidR="008E6C96" w:rsidRPr="009B1809" w:rsidRDefault="00000000">
                          <w:pPr>
                            <w:pStyle w:val="Sinespaciado"/>
                            <w:rPr>
                              <w:color w:val="595959" w:themeColor="text1" w:themeTint="A6"/>
                              <w:sz w:val="20"/>
                              <w:szCs w:val="20"/>
                            </w:rPr>
                          </w:pPr>
                          <w:sdt>
                            <w:sdtPr>
                              <w:rPr>
                                <w:caps/>
                                <w:color w:val="595959" w:themeColor="text1" w:themeTint="A6"/>
                                <w:sz w:val="20"/>
                                <w:szCs w:val="20"/>
                              </w:rPr>
                              <w:alias w:val="Compañía"/>
                              <w:tag w:val=""/>
                              <w:id w:val="1558814826"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Content>
                              <w:r w:rsidR="00926779" w:rsidRPr="009B1809">
                                <w:rPr>
                                  <w:caps/>
                                  <w:color w:val="595959" w:themeColor="text1" w:themeTint="A6"/>
                                  <w:sz w:val="20"/>
                                  <w:szCs w:val="20"/>
                                </w:rPr>
                                <w:t>Ribera</w:t>
                              </w:r>
                              <w:r w:rsidR="00AC1A04" w:rsidRPr="009B1809">
                                <w:rPr>
                                  <w:caps/>
                                  <w:color w:val="595959" w:themeColor="text1" w:themeTint="A6"/>
                                  <w:sz w:val="20"/>
                                  <w:szCs w:val="20"/>
                                </w:rPr>
                                <w:t xml:space="preserve"> de castilla</w:t>
                              </w:r>
                            </w:sdtContent>
                          </w:sdt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</w:p>
        <w:p w14:paraId="7DFBF236" w14:textId="77777777" w:rsidR="008E6C96" w:rsidRPr="009B1809" w:rsidRDefault="009B1809" w:rsidP="00005756">
          <w:r w:rsidRPr="009B1809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8752" behindDoc="0" locked="0" layoutInCell="1" allowOverlap="1" wp14:anchorId="0797AF7A" wp14:editId="22927901">
                    <wp:simplePos x="0" y="0"/>
                    <wp:positionH relativeFrom="page">
                      <wp:posOffset>3055620</wp:posOffset>
                    </wp:positionH>
                    <wp:positionV relativeFrom="page">
                      <wp:posOffset>1866900</wp:posOffset>
                    </wp:positionV>
                    <wp:extent cx="3596640" cy="2095500"/>
                    <wp:effectExtent l="0" t="0" r="3810" b="0"/>
                    <wp:wrapNone/>
                    <wp:docPr id="1" name="Cuadro de texto 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596640" cy="20955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0858FAD8" w14:textId="77777777" w:rsidR="008E6C96" w:rsidRPr="009B1809" w:rsidRDefault="00000000">
                                <w:pPr>
                                  <w:pStyle w:val="Sinespaciado"/>
                                  <w:rPr>
                                    <w:rFonts w:eastAsiaTheme="majorEastAsia" w:cstheme="majorBidi"/>
                                    <w:color w:val="262626" w:themeColor="text1" w:themeTint="D9"/>
                                    <w:sz w:val="72"/>
                                  </w:rPr>
                                </w:pPr>
                                <w:sdt>
                                  <w:sdtPr>
                                    <w:rPr>
                                      <w:rFonts w:eastAsiaTheme="majorEastAsia" w:cstheme="majorBidi"/>
                                      <w:color w:val="262626" w:themeColor="text1" w:themeTint="D9"/>
                                      <w:sz w:val="72"/>
                                      <w:szCs w:val="72"/>
                                    </w:rPr>
                                    <w:alias w:val="Título"/>
                                    <w:tag w:val=""/>
                                    <w:id w:val="-705018352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Content>
                                    <w:r w:rsidR="00E34025" w:rsidRPr="00E34025">
                                      <w:rPr>
                                        <w:rFonts w:eastAsiaTheme="majorEastAsia" w:cstheme="majorBidi"/>
                                        <w:color w:val="262626" w:themeColor="text1" w:themeTint="D9"/>
                                        <w:sz w:val="72"/>
                                        <w:szCs w:val="72"/>
                                      </w:rPr>
                                      <w:t>Diseño de Interfaces Web</w:t>
                                    </w:r>
                                  </w:sdtContent>
                                </w:sdt>
                              </w:p>
                              <w:p w14:paraId="589BDD6D" w14:textId="2BDD2995" w:rsidR="008E6C96" w:rsidRPr="009B1809" w:rsidRDefault="00000000">
                                <w:pPr>
                                  <w:spacing w:before="120"/>
                                  <w:rPr>
                                    <w:color w:val="003270" w:themeColor="text2" w:themeShade="40"/>
                                    <w:sz w:val="48"/>
                                    <w:szCs w:val="36"/>
                                  </w:rPr>
                                </w:pPr>
                                <w:sdt>
                                  <w:sdtPr>
                                    <w:rPr>
                                      <w:color w:val="003270" w:themeColor="text2" w:themeShade="40"/>
                                      <w:sz w:val="48"/>
                                      <w:szCs w:val="36"/>
                                    </w:rPr>
                                    <w:alias w:val="Subtítulo"/>
                                    <w:tag w:val=""/>
                                    <w:id w:val="-1148361611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Content>
                                    <w:r w:rsidR="00FA1417" w:rsidRPr="00FA1417">
                                      <w:rPr>
                                        <w:color w:val="003270" w:themeColor="text2" w:themeShade="40"/>
                                        <w:sz w:val="48"/>
                                        <w:szCs w:val="36"/>
                                      </w:rPr>
                                      <w:t>Práctica Videos Subtitulados 3Formatos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0797AF7A" id="Cuadro de texto 1" o:spid="_x0000_s1056" type="#_x0000_t202" style="position:absolute;margin-left:240.6pt;margin-top:147pt;width:283.2pt;height:165pt;z-index:2516587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" filled="f" stroked="f" strokeweight=".5pt">
                    <v:textbox inset="0,0,0,0">
                      <w:txbxContent>
                        <w:p w14:paraId="0858FAD8" w14:textId="77777777" w:rsidR="008E6C96" w:rsidRPr="009B1809" w:rsidRDefault="00000000">
                          <w:pPr>
                            <w:pStyle w:val="Sinespaciado"/>
                            <w:rPr>
                              <w:rFonts w:eastAsiaTheme="majorEastAsia" w:cstheme="majorBidi"/>
                              <w:color w:val="262626" w:themeColor="text1" w:themeTint="D9"/>
                              <w:sz w:val="72"/>
                            </w:rPr>
                          </w:pPr>
                          <w:sdt>
                            <w:sdtPr>
                              <w:rPr>
                                <w:rFonts w:eastAsiaTheme="majorEastAsia" w:cstheme="majorBidi"/>
                                <w:color w:val="262626" w:themeColor="text1" w:themeTint="D9"/>
                                <w:sz w:val="72"/>
                                <w:szCs w:val="72"/>
                              </w:rPr>
                              <w:alias w:val="Título"/>
                              <w:tag w:val=""/>
                              <w:id w:val="-705018352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Content>
                              <w:r w:rsidR="00E34025" w:rsidRPr="00E34025">
                                <w:rPr>
                                  <w:rFonts w:eastAsiaTheme="majorEastAsia" w:cstheme="majorBidi"/>
                                  <w:color w:val="262626" w:themeColor="text1" w:themeTint="D9"/>
                                  <w:sz w:val="72"/>
                                  <w:szCs w:val="72"/>
                                </w:rPr>
                                <w:t>Diseño de Interfaces Web</w:t>
                              </w:r>
                            </w:sdtContent>
                          </w:sdt>
                        </w:p>
                        <w:p w14:paraId="589BDD6D" w14:textId="2BDD2995" w:rsidR="008E6C96" w:rsidRPr="009B1809" w:rsidRDefault="00000000">
                          <w:pPr>
                            <w:spacing w:before="120"/>
                            <w:rPr>
                              <w:color w:val="003270" w:themeColor="text2" w:themeShade="40"/>
                              <w:sz w:val="48"/>
                              <w:szCs w:val="36"/>
                            </w:rPr>
                          </w:pPr>
                          <w:sdt>
                            <w:sdtPr>
                              <w:rPr>
                                <w:color w:val="003270" w:themeColor="text2" w:themeShade="40"/>
                                <w:sz w:val="48"/>
                                <w:szCs w:val="36"/>
                              </w:rPr>
                              <w:alias w:val="Subtítulo"/>
                              <w:tag w:val=""/>
                              <w:id w:val="-1148361611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Content>
                              <w:r w:rsidR="00FA1417" w:rsidRPr="00FA1417">
                                <w:rPr>
                                  <w:color w:val="003270" w:themeColor="text2" w:themeShade="40"/>
                                  <w:sz w:val="48"/>
                                  <w:szCs w:val="36"/>
                                </w:rPr>
                                <w:t>Práctica Videos Subtitulados 3Formatos</w:t>
                              </w:r>
                            </w:sdtContent>
                          </w:sdt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  <w:r w:rsidR="008E6C96" w:rsidRPr="009B1809">
            <w:br w:type="page"/>
          </w:r>
        </w:p>
      </w:sdtContent>
    </w:sdt>
    <w:p w14:paraId="5041B55B" w14:textId="3D1B3306" w:rsidR="00965C9F" w:rsidRDefault="00965C9F" w:rsidP="00965C9F">
      <w:pPr>
        <w:tabs>
          <w:tab w:val="left" w:pos="6600"/>
        </w:tabs>
      </w:pPr>
      <w:r>
        <w:lastRenderedPageBreak/>
        <w:t>Video en Formato MP4 Subtitulado en Inglés</w:t>
      </w:r>
      <w:r>
        <w:tab/>
      </w:r>
    </w:p>
    <w:p w14:paraId="3E9464DA" w14:textId="31818114" w:rsidR="00D93DD3" w:rsidRDefault="00965C9F" w:rsidP="00F97BEC">
      <w:r w:rsidRPr="00965C9F">
        <w:drawing>
          <wp:inline distT="0" distB="0" distL="0" distR="0" wp14:anchorId="129DA8F6" wp14:editId="6BAEF1DC">
            <wp:extent cx="6263640" cy="2747645"/>
            <wp:effectExtent l="0" t="0" r="3810" b="0"/>
            <wp:docPr id="1948436239" name="Imagen 1" descr="Pantalla de televisión encendida con la imagen de una person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436239" name="Imagen 1" descr="Pantalla de televisión encendida con la imagen de una persona&#10;&#10;El contenido generado por IA puede ser incorrecto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263640" cy="274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16580" w14:textId="19261327" w:rsidR="00965C9F" w:rsidRDefault="00965C9F" w:rsidP="00F97BEC">
      <w:r>
        <w:t xml:space="preserve">Video en Formato MP4 Subtitulado en </w:t>
      </w:r>
      <w:r>
        <w:t>Español</w:t>
      </w:r>
    </w:p>
    <w:p w14:paraId="3DBFC3F4" w14:textId="4BA16E8E" w:rsidR="00965C9F" w:rsidRDefault="00965C9F" w:rsidP="00F97BEC">
      <w:r w:rsidRPr="00965C9F">
        <w:drawing>
          <wp:inline distT="0" distB="0" distL="0" distR="0" wp14:anchorId="0B1B25AA" wp14:editId="273433D0">
            <wp:extent cx="6263640" cy="2834640"/>
            <wp:effectExtent l="0" t="0" r="3810" b="3810"/>
            <wp:docPr id="1191537728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1537728" name="Imagen 1" descr="Interfaz de usuario gráfica&#10;&#10;El contenido generado por IA puede ser incorrecto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263640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EA424" w14:textId="5B8BE041" w:rsidR="00965C9F" w:rsidRDefault="00965C9F" w:rsidP="00F97BEC">
      <w:r>
        <w:br w:type="page"/>
      </w:r>
    </w:p>
    <w:p w14:paraId="257D722E" w14:textId="4BE53BFF" w:rsidR="00965C9F" w:rsidRDefault="00965C9F" w:rsidP="00F97BEC">
      <w:r>
        <w:lastRenderedPageBreak/>
        <w:t xml:space="preserve">Video en Formato </w:t>
      </w:r>
      <w:r>
        <w:t>WEBM</w:t>
      </w:r>
      <w:r>
        <w:t xml:space="preserve"> Subtitulado en Inglés</w:t>
      </w:r>
    </w:p>
    <w:p w14:paraId="3EF7102C" w14:textId="32073795" w:rsidR="00965C9F" w:rsidRDefault="00965C9F" w:rsidP="00F97BEC">
      <w:r w:rsidRPr="00965C9F">
        <w:drawing>
          <wp:inline distT="0" distB="0" distL="0" distR="0" wp14:anchorId="59EC2FA3" wp14:editId="083B5637">
            <wp:extent cx="6263640" cy="2830830"/>
            <wp:effectExtent l="0" t="0" r="3810" b="7620"/>
            <wp:docPr id="1829494540" name="Imagen 1" descr="Interfaz de usuario gráfica, Sitio web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494540" name="Imagen 1" descr="Interfaz de usuario gráfica, Sitio web&#10;&#10;El contenido generado por IA puede ser incorrecto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263640" cy="283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5633D" w14:textId="6798E366" w:rsidR="00965C9F" w:rsidRDefault="00965C9F" w:rsidP="00965C9F">
      <w:r>
        <w:t xml:space="preserve">Video en Formato </w:t>
      </w:r>
      <w:r>
        <w:t>MKV</w:t>
      </w:r>
      <w:r>
        <w:t xml:space="preserve"> Subtitulado en Español</w:t>
      </w:r>
    </w:p>
    <w:p w14:paraId="6ABFD684" w14:textId="0CACF9B8" w:rsidR="00965C9F" w:rsidRDefault="00965C9F" w:rsidP="00F97BEC">
      <w:r w:rsidRPr="00965C9F">
        <w:drawing>
          <wp:inline distT="0" distB="0" distL="0" distR="0" wp14:anchorId="62F4B21A" wp14:editId="6F27C3C0">
            <wp:extent cx="6263640" cy="2843530"/>
            <wp:effectExtent l="0" t="0" r="3810" b="0"/>
            <wp:docPr id="1022965640" name="Imagen 1" descr="Pantalla de computadora con imágen de hombre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965640" name="Imagen 1" descr="Pantalla de computadora con imágen de hombre&#10;&#10;El contenido generado por IA puede ser incorrecto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26364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5A9A8" w14:textId="582A9382" w:rsidR="00965C9F" w:rsidRDefault="00965C9F" w:rsidP="00F97BEC">
      <w:r>
        <w:br w:type="page"/>
      </w:r>
    </w:p>
    <w:p w14:paraId="384CA376" w14:textId="0EB02604" w:rsidR="00965C9F" w:rsidRDefault="00965C9F" w:rsidP="00F97BEC">
      <w:r>
        <w:lastRenderedPageBreak/>
        <w:t>Código HTML</w:t>
      </w:r>
    </w:p>
    <w:p w14:paraId="578C03EA" w14:textId="29FA3DC1" w:rsidR="00965C9F" w:rsidRDefault="00965C9F" w:rsidP="00F97BEC">
      <w:r w:rsidRPr="00965C9F">
        <w:drawing>
          <wp:inline distT="0" distB="0" distL="0" distR="0" wp14:anchorId="001FDA20" wp14:editId="068F1A12">
            <wp:extent cx="6263640" cy="3296285"/>
            <wp:effectExtent l="0" t="0" r="3810" b="0"/>
            <wp:docPr id="1942327502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2327502" name="Imagen 1" descr="Texto&#10;&#10;El contenido generado por IA puede ser incorrecto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26364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28E1E" w14:textId="639F0D75" w:rsidR="00965C9F" w:rsidRDefault="00965C9F" w:rsidP="00F97BEC">
      <w:r>
        <w:t>Archivo VTT para Subtítulos en Inglés</w:t>
      </w:r>
    </w:p>
    <w:p w14:paraId="2EADE1F8" w14:textId="2AB9AB77" w:rsidR="00965C9F" w:rsidRDefault="00965C9F" w:rsidP="00F97BEC">
      <w:r w:rsidRPr="00965C9F">
        <w:drawing>
          <wp:inline distT="0" distB="0" distL="0" distR="0" wp14:anchorId="2FF3C96D" wp14:editId="0A643E6E">
            <wp:extent cx="6263640" cy="2164080"/>
            <wp:effectExtent l="0" t="0" r="3810" b="7620"/>
            <wp:docPr id="2083040827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3040827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263640" cy="216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EA1D3" w14:textId="0CCB3EB0" w:rsidR="00965C9F" w:rsidRDefault="00965C9F" w:rsidP="00965C9F">
      <w:r>
        <w:t xml:space="preserve">Archivo VTT para Subtítulos en </w:t>
      </w:r>
      <w:r>
        <w:t>Español</w:t>
      </w:r>
    </w:p>
    <w:p w14:paraId="1979487D" w14:textId="3265F911" w:rsidR="00965C9F" w:rsidRPr="00F97BEC" w:rsidRDefault="003A2E5F" w:rsidP="00F97BEC">
      <w:r w:rsidRPr="003A2E5F">
        <w:drawing>
          <wp:inline distT="0" distB="0" distL="0" distR="0" wp14:anchorId="0D10C61D" wp14:editId="79E2408A">
            <wp:extent cx="6263640" cy="1701800"/>
            <wp:effectExtent l="0" t="0" r="3810" b="0"/>
            <wp:docPr id="438014829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014829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263640" cy="170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65C9F" w:rsidRPr="00F97BEC" w:rsidSect="002D3EE0">
      <w:headerReference w:type="even" r:id="rId18"/>
      <w:headerReference w:type="default" r:id="rId19"/>
      <w:footerReference w:type="default" r:id="rId20"/>
      <w:headerReference w:type="first" r:id="rId21"/>
      <w:pgSz w:w="11906" w:h="16838"/>
      <w:pgMar w:top="1021" w:right="1021" w:bottom="1021" w:left="1021" w:header="709" w:footer="709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04E730C" w14:textId="77777777" w:rsidR="005F1E8A" w:rsidRDefault="005F1E8A" w:rsidP="00AC1A04">
      <w:pPr>
        <w:spacing w:after="0" w:line="240" w:lineRule="auto"/>
      </w:pPr>
      <w:r>
        <w:separator/>
      </w:r>
    </w:p>
  </w:endnote>
  <w:endnote w:type="continuationSeparator" w:id="0">
    <w:p w14:paraId="63B7B61C" w14:textId="77777777" w:rsidR="005F1E8A" w:rsidRDefault="005F1E8A" w:rsidP="00AC1A0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omic Sans MS">
    <w:panose1 w:val="030F0702030302020204"/>
    <w:charset w:val="00"/>
    <w:family w:val="script"/>
    <w:pitch w:val="variable"/>
    <w:sig w:usb0="00000687" w:usb1="00000013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entury">
    <w:panose1 w:val="02040604050505020304"/>
    <w:charset w:val="00"/>
    <w:family w:val="roman"/>
    <w:pitch w:val="variable"/>
    <w:sig w:usb0="00000287" w:usb1="00000000" w:usb2="00000000" w:usb3="00000000" w:csb0="0000009F" w:csb1="00000000"/>
  </w:font>
  <w:font w:name="Caladea">
    <w:altName w:val="Cambria Math"/>
    <w:charset w:val="00"/>
    <w:family w:val="auto"/>
    <w:pitch w:val="variable"/>
    <w:sig w:usb0="00000007" w:usb1="00000000" w:usb2="00000000" w:usb3="00000000" w:csb0="0000009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595871461"/>
      <w:docPartObj>
        <w:docPartGallery w:val="Page Numbers (Bottom of Page)"/>
        <w:docPartUnique/>
      </w:docPartObj>
    </w:sdtPr>
    <w:sdtContent>
      <w:p w14:paraId="28D53CF5" w14:textId="77777777" w:rsidR="00CC13A1" w:rsidRDefault="00CC13A1">
        <w:pPr>
          <w:pStyle w:val="Piedepgina"/>
          <w:jc w:val="center"/>
        </w:pPr>
        <w:r>
          <w:rPr>
            <w:noProof/>
            <w:lang w:eastAsia="es-ES"/>
          </w:rPr>
          <mc:AlternateContent>
            <mc:Choice Requires="wps">
              <w:drawing>
                <wp:inline distT="0" distB="0" distL="0" distR="0" wp14:anchorId="18CF7F44" wp14:editId="6B520C7F">
                  <wp:extent cx="5467350" cy="45085"/>
                  <wp:effectExtent l="9525" t="9525" r="0" b="2540"/>
                  <wp:docPr id="34" name="Diagrama de flujo: decisión 34" descr="Light horizontal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 flipV="1">
                            <a:off x="0" y="0"/>
                            <a:ext cx="5467350" cy="45085"/>
                          </a:xfrm>
                          <a:prstGeom prst="flowChartDecision">
                            <a:avLst/>
                          </a:prstGeom>
                          <a:pattFill prst="ltHorz">
                            <a:fgClr>
                              <a:srgbClr val="000000"/>
                            </a:fgClr>
                            <a:bgClr>
                              <a:srgbClr val="FFFFFF"/>
                            </a:bgClr>
                          </a:patt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</wp:inline>
              </w:drawing>
            </mc:Choice>
            <mc:Fallback>
              <w:pict>
                <v:shapetype w14:anchorId="548A8278" id="_x0000_t110" coordsize="21600,21600" o:spt="110" path="m10800,l,10800,10800,21600,21600,10800xe">
                  <v:stroke joinstyle="miter"/>
                  <v:path gradientshapeok="t" o:connecttype="rect" textboxrect="5400,5400,16200,16200"/>
                </v:shapetype>
                <v:shape id="Diagrama de flujo: decisión 34" o:spid="_x0000_s1026" type="#_x0000_t110" alt="Light horizontal" style="width:430.5pt;height:3.55pt;flip:y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" fillcolor="black" stroked="f">
                  <v:fill r:id="rId1" o:title="" type="pattern"/>
                  <w10:anchorlock/>
                </v:shape>
              </w:pict>
            </mc:Fallback>
          </mc:AlternateContent>
        </w:r>
      </w:p>
      <w:p w14:paraId="1790441F" w14:textId="77777777" w:rsidR="00CC13A1" w:rsidRPr="00FA33BB" w:rsidRDefault="00CC13A1">
        <w:pPr>
          <w:pStyle w:val="Piedepgina"/>
          <w:jc w:val="center"/>
        </w:pPr>
        <w:r w:rsidRPr="00FA33BB">
          <w:fldChar w:fldCharType="begin"/>
        </w:r>
        <w:r w:rsidRPr="00FA33BB">
          <w:instrText>PAGE    \* MERGEFORMAT</w:instrText>
        </w:r>
        <w:r w:rsidRPr="00FA33BB">
          <w:fldChar w:fldCharType="separate"/>
        </w:r>
        <w:r w:rsidR="00702243" w:rsidRPr="00FA33BB">
          <w:rPr>
            <w:noProof/>
          </w:rPr>
          <w:t>1</w:t>
        </w:r>
        <w:r w:rsidRPr="00FA33BB">
          <w:fldChar w:fldCharType="end"/>
        </w:r>
      </w:p>
    </w:sdtContent>
  </w:sdt>
  <w:p w14:paraId="149206D2" w14:textId="77777777" w:rsidR="00AC1A04" w:rsidRDefault="00AC1A04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CAC12A3" w14:textId="77777777" w:rsidR="005F1E8A" w:rsidRDefault="005F1E8A" w:rsidP="00AC1A04">
      <w:pPr>
        <w:spacing w:after="0" w:line="240" w:lineRule="auto"/>
      </w:pPr>
      <w:r>
        <w:separator/>
      </w:r>
    </w:p>
  </w:footnote>
  <w:footnote w:type="continuationSeparator" w:id="0">
    <w:p w14:paraId="17FE34FD" w14:textId="77777777" w:rsidR="005F1E8A" w:rsidRDefault="005F1E8A" w:rsidP="00AC1A0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2AAF886" w14:textId="77777777" w:rsidR="00CC4C36" w:rsidRDefault="00000000">
    <w:pPr>
      <w:pStyle w:val="Encabezado"/>
    </w:pPr>
    <w:r>
      <w:rPr>
        <w:noProof/>
      </w:rPr>
      <w:pict w14:anchorId="77D6C63C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3892688" o:spid="_x0000_s1029" type="#_x0000_t75" style="position:absolute;margin-left:0;margin-top:0;width:424.55pt;height:424.55pt;z-index:-251657216;mso-position-horizontal:center;mso-position-horizontal-relative:margin;mso-position-vertical:center;mso-position-vertical-relative:margin" o:allowincell="f">
          <v:imagedata r:id="rId1" o:title="unnamed" gain="19661f" blacklevel="22938f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397844B" w14:textId="77777777" w:rsidR="009C1FAF" w:rsidRPr="009B1809" w:rsidRDefault="00000000">
    <w:pPr>
      <w:pStyle w:val="Encabezado"/>
      <w:jc w:val="right"/>
      <w:rPr>
        <w:color w:val="1E4E79" w:themeColor="accent1"/>
      </w:rPr>
    </w:pPr>
    <w:r>
      <w:rPr>
        <w:noProof/>
        <w:color w:val="1E4E79" w:themeColor="accent1"/>
      </w:rPr>
      <w:pict w14:anchorId="057FF465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3892689" o:spid="_x0000_s1030" type="#_x0000_t75" style="position:absolute;left:0;text-align:left;margin-left:0;margin-top:0;width:424.55pt;height:424.55pt;z-index:-251656192;mso-position-horizontal:center;mso-position-horizontal-relative:margin;mso-position-vertical:center;mso-position-vertical-relative:margin" o:allowincell="f">
          <v:imagedata r:id="rId1" o:title="unnamed" gain="19661f" blacklevel="22938f"/>
          <w10:wrap anchorx="margin" anchory="margin"/>
        </v:shape>
      </w:pict>
    </w:r>
    <w:sdt>
      <w:sdtPr>
        <w:rPr>
          <w:color w:val="1E4E79" w:themeColor="accent1"/>
        </w:rPr>
        <w:alias w:val="Título"/>
        <w:tag w:val=""/>
        <w:id w:val="664756013"/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Content>
        <w:r w:rsidR="00E34025">
          <w:rPr>
            <w:color w:val="1E4E79" w:themeColor="accent1"/>
          </w:rPr>
          <w:t>Diseño de Interfaces Web</w:t>
        </w:r>
      </w:sdtContent>
    </w:sdt>
    <w:r w:rsidR="009C1FAF" w:rsidRPr="009B1809">
      <w:rPr>
        <w:color w:val="1E4E79" w:themeColor="accent1"/>
      </w:rPr>
      <w:t xml:space="preserve"> | </w:t>
    </w:r>
    <w:sdt>
      <w:sdtPr>
        <w:rPr>
          <w:color w:val="1E4E79" w:themeColor="accent1"/>
        </w:rPr>
        <w:alias w:val="Autor"/>
        <w:tag w:val=""/>
        <w:id w:val="-1677181147"/>
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<w:text/>
      </w:sdtPr>
      <w:sdtContent>
        <w:r w:rsidR="00D93DD3">
          <w:rPr>
            <w:color w:val="1E4E79" w:themeColor="accent1"/>
          </w:rPr>
          <w:t>Ignacio Pando Pablos</w:t>
        </w:r>
      </w:sdtContent>
    </w:sdt>
  </w:p>
  <w:p w14:paraId="66BAE219" w14:textId="77777777" w:rsidR="009C1FAF" w:rsidRDefault="009C1FAF">
    <w:pPr>
      <w:pStyle w:val="Encabezado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A3068E7" w14:textId="77777777" w:rsidR="00CC4C36" w:rsidRDefault="00000000">
    <w:pPr>
      <w:pStyle w:val="Encabezado"/>
    </w:pPr>
    <w:r>
      <w:rPr>
        <w:noProof/>
      </w:rPr>
      <w:pict w14:anchorId="45B65833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3892687" o:spid="_x0000_s1028" type="#_x0000_t75" style="position:absolute;margin-left:0;margin-top:0;width:424.55pt;height:424.55pt;z-index:-251658240;mso-position-horizontal:center;mso-position-horizontal-relative:margin;mso-position-vertical:center;mso-position-vertical-relative:margin" o:allowincell="f">
          <v:imagedata r:id="rId1" o:title="unnamed" gain="19661f" blacklevel="22938f"/>
          <w10:wrap anchorx="margin" anchory="margin"/>
        </v:shape>
      </w:pic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attachedTemplate r:id="rId1"/>
  <w:defaultTabStop w:val="708"/>
  <w:hyphenationZone w:val="425"/>
  <w:characterSpacingControl w:val="doNotCompress"/>
  <w:hdrShapeDefaults>
    <o:shapedefaults v:ext="edit" spidmax="205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93DD3"/>
    <w:rsid w:val="00005756"/>
    <w:rsid w:val="000A3A7B"/>
    <w:rsid w:val="000C4DE4"/>
    <w:rsid w:val="000C6E70"/>
    <w:rsid w:val="000E3B2D"/>
    <w:rsid w:val="00171D3D"/>
    <w:rsid w:val="00182538"/>
    <w:rsid w:val="00190BE1"/>
    <w:rsid w:val="001B1B2B"/>
    <w:rsid w:val="00204BBC"/>
    <w:rsid w:val="00205E83"/>
    <w:rsid w:val="002A33D8"/>
    <w:rsid w:val="002B364F"/>
    <w:rsid w:val="002D3EE0"/>
    <w:rsid w:val="003A2E5F"/>
    <w:rsid w:val="005F1E8A"/>
    <w:rsid w:val="00603871"/>
    <w:rsid w:val="006202F4"/>
    <w:rsid w:val="006F6AF9"/>
    <w:rsid w:val="00702243"/>
    <w:rsid w:val="007464CB"/>
    <w:rsid w:val="00753C3B"/>
    <w:rsid w:val="007D40B4"/>
    <w:rsid w:val="007F47E4"/>
    <w:rsid w:val="008E6C96"/>
    <w:rsid w:val="00926779"/>
    <w:rsid w:val="009279FB"/>
    <w:rsid w:val="00965C9F"/>
    <w:rsid w:val="009A2F08"/>
    <w:rsid w:val="009A68FD"/>
    <w:rsid w:val="009B1809"/>
    <w:rsid w:val="009C1FAF"/>
    <w:rsid w:val="00A5587F"/>
    <w:rsid w:val="00AC1A04"/>
    <w:rsid w:val="00B03087"/>
    <w:rsid w:val="00B43834"/>
    <w:rsid w:val="00B97AB6"/>
    <w:rsid w:val="00BE539E"/>
    <w:rsid w:val="00C013CA"/>
    <w:rsid w:val="00C53F04"/>
    <w:rsid w:val="00CC13A1"/>
    <w:rsid w:val="00CC4C36"/>
    <w:rsid w:val="00D93DD3"/>
    <w:rsid w:val="00DB2165"/>
    <w:rsid w:val="00E34025"/>
    <w:rsid w:val="00E369A5"/>
    <w:rsid w:val="00E410DF"/>
    <w:rsid w:val="00ED65A7"/>
    <w:rsid w:val="00F60B98"/>
    <w:rsid w:val="00F74819"/>
    <w:rsid w:val="00F97BEC"/>
    <w:rsid w:val="00FA1417"/>
    <w:rsid w:val="00FA33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035BCB1E"/>
  <w15:chartTrackingRefBased/>
  <w15:docId w15:val="{76795AF7-69FB-4AEB-803C-10ACEEA250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53C3B"/>
    <w:rPr>
      <w:rFonts w:ascii="Century" w:hAnsi="Century"/>
    </w:rPr>
  </w:style>
  <w:style w:type="paragraph" w:styleId="Ttulo1">
    <w:name w:val="heading 1"/>
    <w:basedOn w:val="Normal"/>
    <w:next w:val="Normal"/>
    <w:link w:val="Ttulo1Car"/>
    <w:uiPriority w:val="9"/>
    <w:qFormat/>
    <w:rsid w:val="00CC4C3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163A5A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005756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163A5A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005756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0F263C" w:themeColor="accent1" w:themeShade="7F"/>
      <w:sz w:val="24"/>
      <w:szCs w:val="24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00005756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163A5A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unhideWhenUsed/>
    <w:qFormat/>
    <w:rsid w:val="00005756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163A5A" w:themeColor="accent1" w:themeShade="B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Sinespaciado">
    <w:name w:val="No Spacing"/>
    <w:link w:val="SinespaciadoCar"/>
    <w:autoRedefine/>
    <w:uiPriority w:val="1"/>
    <w:qFormat/>
    <w:rsid w:val="00753C3B"/>
    <w:pPr>
      <w:spacing w:after="0" w:line="240" w:lineRule="auto"/>
    </w:pPr>
    <w:rPr>
      <w:rFonts w:ascii="Century" w:eastAsiaTheme="minorEastAsia" w:hAnsi="Century"/>
      <w:lang w:eastAsia="es-ES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753C3B"/>
    <w:rPr>
      <w:rFonts w:ascii="Century" w:eastAsiaTheme="minorEastAsia" w:hAnsi="Century"/>
      <w:lang w:eastAsia="es-ES"/>
    </w:rPr>
  </w:style>
  <w:style w:type="paragraph" w:styleId="Encabezado">
    <w:name w:val="header"/>
    <w:basedOn w:val="Normal"/>
    <w:link w:val="EncabezadoCar"/>
    <w:uiPriority w:val="99"/>
    <w:unhideWhenUsed/>
    <w:rsid w:val="00AC1A04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AC1A04"/>
  </w:style>
  <w:style w:type="paragraph" w:styleId="Piedepgina">
    <w:name w:val="footer"/>
    <w:basedOn w:val="Normal"/>
    <w:link w:val="PiedepginaCar"/>
    <w:uiPriority w:val="99"/>
    <w:unhideWhenUsed/>
    <w:rsid w:val="00AC1A04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AC1A04"/>
  </w:style>
  <w:style w:type="character" w:customStyle="1" w:styleId="Ttulo1Car">
    <w:name w:val="Título 1 Car"/>
    <w:basedOn w:val="Fuentedeprrafopredeter"/>
    <w:link w:val="Ttulo1"/>
    <w:uiPriority w:val="9"/>
    <w:rsid w:val="00CC4C36"/>
    <w:rPr>
      <w:rFonts w:asciiTheme="majorHAnsi" w:eastAsiaTheme="majorEastAsia" w:hAnsiTheme="majorHAnsi" w:cstheme="majorBidi"/>
      <w:color w:val="163A5A" w:themeColor="accent1" w:themeShade="BF"/>
      <w:sz w:val="32"/>
      <w:szCs w:val="32"/>
    </w:rPr>
  </w:style>
  <w:style w:type="paragraph" w:styleId="Subttulo">
    <w:name w:val="Subtitle"/>
    <w:basedOn w:val="Normal"/>
    <w:next w:val="Normal"/>
    <w:link w:val="SubttuloCar"/>
    <w:uiPriority w:val="11"/>
    <w:qFormat/>
    <w:rsid w:val="00005756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tuloCar">
    <w:name w:val="Subtítulo Car"/>
    <w:basedOn w:val="Fuentedeprrafopredeter"/>
    <w:link w:val="Subttulo"/>
    <w:uiPriority w:val="11"/>
    <w:rsid w:val="00005756"/>
    <w:rPr>
      <w:rFonts w:eastAsiaTheme="minorEastAsia"/>
      <w:color w:val="5A5A5A" w:themeColor="text1" w:themeTint="A5"/>
      <w:spacing w:val="15"/>
    </w:rPr>
  </w:style>
  <w:style w:type="character" w:customStyle="1" w:styleId="Ttulo2Car">
    <w:name w:val="Título 2 Car"/>
    <w:basedOn w:val="Fuentedeprrafopredeter"/>
    <w:link w:val="Ttulo2"/>
    <w:uiPriority w:val="9"/>
    <w:rsid w:val="00005756"/>
    <w:rPr>
      <w:rFonts w:asciiTheme="majorHAnsi" w:eastAsiaTheme="majorEastAsia" w:hAnsiTheme="majorHAnsi" w:cstheme="majorBidi"/>
      <w:color w:val="163A5A" w:themeColor="accent1" w:themeShade="BF"/>
      <w:sz w:val="26"/>
      <w:szCs w:val="26"/>
    </w:rPr>
  </w:style>
  <w:style w:type="character" w:customStyle="1" w:styleId="Ttulo3Car">
    <w:name w:val="Título 3 Car"/>
    <w:basedOn w:val="Fuentedeprrafopredeter"/>
    <w:link w:val="Ttulo3"/>
    <w:uiPriority w:val="9"/>
    <w:rsid w:val="00005756"/>
    <w:rPr>
      <w:rFonts w:asciiTheme="majorHAnsi" w:eastAsiaTheme="majorEastAsia" w:hAnsiTheme="majorHAnsi" w:cstheme="majorBidi"/>
      <w:color w:val="0F263C" w:themeColor="accent1" w:themeShade="7F"/>
      <w:sz w:val="24"/>
      <w:szCs w:val="24"/>
    </w:rPr>
  </w:style>
  <w:style w:type="character" w:customStyle="1" w:styleId="Ttulo4Car">
    <w:name w:val="Título 4 Car"/>
    <w:basedOn w:val="Fuentedeprrafopredeter"/>
    <w:link w:val="Ttulo4"/>
    <w:uiPriority w:val="9"/>
    <w:rsid w:val="00005756"/>
    <w:rPr>
      <w:rFonts w:asciiTheme="majorHAnsi" w:eastAsiaTheme="majorEastAsia" w:hAnsiTheme="majorHAnsi" w:cstheme="majorBidi"/>
      <w:i/>
      <w:iCs/>
      <w:color w:val="163A5A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rsid w:val="00005756"/>
    <w:rPr>
      <w:rFonts w:asciiTheme="majorHAnsi" w:eastAsiaTheme="majorEastAsia" w:hAnsiTheme="majorHAnsi" w:cstheme="majorBidi"/>
      <w:color w:val="163A5A" w:themeColor="accent1" w:themeShade="BF"/>
    </w:rPr>
  </w:style>
  <w:style w:type="paragraph" w:styleId="TtuloTDC">
    <w:name w:val="TOC Heading"/>
    <w:basedOn w:val="Ttulo1"/>
    <w:next w:val="Normal"/>
    <w:uiPriority w:val="39"/>
    <w:unhideWhenUsed/>
    <w:qFormat/>
    <w:rsid w:val="00005756"/>
    <w:pPr>
      <w:outlineLvl w:val="9"/>
    </w:pPr>
    <w:rPr>
      <w:lang w:eastAsia="es-ES"/>
    </w:rPr>
  </w:style>
  <w:style w:type="paragraph" w:styleId="TDC2">
    <w:name w:val="toc 2"/>
    <w:basedOn w:val="Normal"/>
    <w:next w:val="Normal"/>
    <w:autoRedefine/>
    <w:uiPriority w:val="39"/>
    <w:unhideWhenUsed/>
    <w:rsid w:val="00005756"/>
    <w:pPr>
      <w:spacing w:after="100"/>
      <w:ind w:left="220"/>
    </w:pPr>
    <w:rPr>
      <w:rFonts w:eastAsiaTheme="minorEastAsia" w:cs="Times New Roman"/>
      <w:lang w:eastAsia="es-ES"/>
    </w:rPr>
  </w:style>
  <w:style w:type="paragraph" w:styleId="TDC1">
    <w:name w:val="toc 1"/>
    <w:basedOn w:val="Normal"/>
    <w:next w:val="Normal"/>
    <w:autoRedefine/>
    <w:uiPriority w:val="39"/>
    <w:unhideWhenUsed/>
    <w:rsid w:val="00005756"/>
    <w:pPr>
      <w:spacing w:after="100"/>
    </w:pPr>
    <w:rPr>
      <w:rFonts w:eastAsiaTheme="minorEastAsia" w:cs="Times New Roman"/>
      <w:lang w:eastAsia="es-ES"/>
    </w:rPr>
  </w:style>
  <w:style w:type="paragraph" w:styleId="TDC3">
    <w:name w:val="toc 3"/>
    <w:basedOn w:val="Normal"/>
    <w:next w:val="Normal"/>
    <w:autoRedefine/>
    <w:uiPriority w:val="39"/>
    <w:unhideWhenUsed/>
    <w:rsid w:val="00005756"/>
    <w:pPr>
      <w:spacing w:after="100"/>
      <w:ind w:left="440"/>
    </w:pPr>
    <w:rPr>
      <w:rFonts w:eastAsiaTheme="minorEastAsia" w:cs="Times New Roman"/>
      <w:lang w:eastAsia="es-ES"/>
    </w:rPr>
  </w:style>
  <w:style w:type="paragraph" w:styleId="TDC7">
    <w:name w:val="toc 7"/>
    <w:basedOn w:val="Normal"/>
    <w:next w:val="Normal"/>
    <w:autoRedefine/>
    <w:uiPriority w:val="39"/>
    <w:semiHidden/>
    <w:unhideWhenUsed/>
    <w:rsid w:val="00005756"/>
    <w:pPr>
      <w:spacing w:after="100"/>
      <w:ind w:left="1320"/>
    </w:pPr>
  </w:style>
  <w:style w:type="paragraph" w:customStyle="1" w:styleId="Subttulo1">
    <w:name w:val="Subtítulo 1"/>
    <w:basedOn w:val="Normal"/>
    <w:link w:val="Subttulo1Car"/>
    <w:qFormat/>
    <w:rsid w:val="00B03087"/>
    <w:pPr>
      <w:spacing w:before="120"/>
    </w:pPr>
    <w:rPr>
      <w:rFonts w:ascii="Comic Sans MS" w:hAnsi="Comic Sans MS"/>
      <w:color w:val="003270" w:themeColor="text2" w:themeShade="40"/>
      <w:sz w:val="48"/>
      <w:szCs w:val="36"/>
    </w:rPr>
  </w:style>
  <w:style w:type="character" w:customStyle="1" w:styleId="Subttulo1Car">
    <w:name w:val="Subtítulo 1 Car"/>
    <w:basedOn w:val="Fuentedeprrafopredeter"/>
    <w:link w:val="Subttulo1"/>
    <w:rsid w:val="00B03087"/>
    <w:rPr>
      <w:rFonts w:ascii="Comic Sans MS" w:hAnsi="Comic Sans MS"/>
      <w:color w:val="003270" w:themeColor="text2" w:themeShade="40"/>
      <w:sz w:val="48"/>
      <w:szCs w:val="36"/>
    </w:rPr>
  </w:style>
  <w:style w:type="character" w:styleId="Hipervnculo">
    <w:name w:val="Hyperlink"/>
    <w:basedOn w:val="Fuentedeprrafopredeter"/>
    <w:uiPriority w:val="99"/>
    <w:unhideWhenUsed/>
    <w:rsid w:val="00F97BEC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png"/><Relationship Id="rId18" Type="http://schemas.openxmlformats.org/officeDocument/2006/relationships/header" Target="header1.xml"/><Relationship Id="rId3" Type="http://schemas.openxmlformats.org/officeDocument/2006/relationships/customXml" Target="../customXml/item3.xml"/><Relationship Id="rId21" Type="http://schemas.openxmlformats.org/officeDocument/2006/relationships/header" Target="header3.xml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5" Type="http://schemas.openxmlformats.org/officeDocument/2006/relationships/customXml" Target="../customXml/item5.xml"/><Relationship Id="rId15" Type="http://schemas.openxmlformats.org/officeDocument/2006/relationships/image" Target="media/image5.png"/><Relationship Id="rId23" Type="http://schemas.openxmlformats.org/officeDocument/2006/relationships/theme" Target="theme/theme1.xml"/><Relationship Id="rId10" Type="http://schemas.openxmlformats.org/officeDocument/2006/relationships/endnotes" Target="endnotes.xml"/><Relationship Id="rId19" Type="http://schemas.openxmlformats.org/officeDocument/2006/relationships/header" Target="header2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fontTable" Target="fontTable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12.gi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8.jpe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8.jpe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8.jpe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ignac\Downloads\Plantilla%20Word.dotx" TargetMode="External"/></Relationships>
</file>

<file path=word/theme/theme1.xml><?xml version="1.0" encoding="utf-8"?>
<a:theme xmlns:a="http://schemas.openxmlformats.org/drawingml/2006/main" name="Tema de Office">
  <a:themeElements>
    <a:clrScheme name="Colores 1">
      <a:dk1>
        <a:sysClr val="windowText" lastClr="000000"/>
      </a:dk1>
      <a:lt1>
        <a:srgbClr val="FFFFFF"/>
      </a:lt1>
      <a:dk2>
        <a:srgbClr val="C1DDFF"/>
      </a:dk2>
      <a:lt2>
        <a:srgbClr val="C1DDFF"/>
      </a:lt2>
      <a:accent1>
        <a:srgbClr val="1E4E79"/>
      </a:accent1>
      <a:accent2>
        <a:srgbClr val="C0EDFF"/>
      </a:accent2>
      <a:accent3>
        <a:srgbClr val="AEAEAE"/>
      </a:accent3>
      <a:accent4>
        <a:srgbClr val="FFDE75"/>
      </a:accent4>
      <a:accent5>
        <a:srgbClr val="5B9BD5"/>
      </a:accent5>
      <a:accent6>
        <a:srgbClr val="ACE795"/>
      </a:accent6>
      <a:hlink>
        <a:srgbClr val="0563C1"/>
      </a:hlink>
      <a:folHlink>
        <a:srgbClr val="954F72"/>
      </a:folHlink>
    </a:clrScheme>
    <a:fontScheme name="Fuente 1">
      <a:majorFont>
        <a:latin typeface="Caladea"/>
        <a:ea typeface=""/>
        <a:cs typeface=""/>
      </a:majorFont>
      <a:minorFont>
        <a:latin typeface="Comic Sans MS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CoverPageProperties xmlns="http://schemas.microsoft.com/office/2006/coverPageProps">
  <PublishDate>2025-02-18T00:00:00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9DE9F0377BEDAC4DB0BBF391756AAF21" ma:contentTypeVersion="6" ma:contentTypeDescription="Crear nuevo documento." ma:contentTypeScope="" ma:versionID="e553e58375fc3c8c66b3fc89a3ebdfca">
  <xsd:schema xmlns:xsd="http://www.w3.org/2001/XMLSchema" xmlns:xs="http://www.w3.org/2001/XMLSchema" xmlns:p="http://schemas.microsoft.com/office/2006/metadata/properties" xmlns:ns3="63c1c0b0-b287-4bdc-b0e7-41d713c45f9e" targetNamespace="http://schemas.microsoft.com/office/2006/metadata/properties" ma:root="true" ma:fieldsID="ad56405c23a3f8836a0ae7ccbc4c9413" ns3:_="">
    <xsd:import namespace="63c1c0b0-b287-4bdc-b0e7-41d713c45f9e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AutoTags" minOccurs="0"/>
                <xsd:element ref="ns3:MediaServiceOCR" minOccurs="0"/>
                <xsd:element ref="ns3:MediaServiceGenerationTime" minOccurs="0"/>
                <xsd:element ref="ns3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3c1c0b0-b287-4bdc-b0e7-41d713c45f9e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5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DD9B3C7F-36A5-4146-935C-2A5BFDC7EEAE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3CF7B648-D241-4ABB-99E9-7121EE2C5A2A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63c1c0b0-b287-4bdc-b0e7-41d713c45f9e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C349ED1D-2865-4BBA-A30A-A453851FCD48}">
  <ds:schemaRefs>
    <ds:schemaRef ds:uri="http://schemas.microsoft.com/sharepoint/v3/contenttype/forms"/>
  </ds:schemaRefs>
</ds:datastoreItem>
</file>

<file path=customXml/itemProps5.xml><?xml version="1.0" encoding="utf-8"?>
<ds:datastoreItem xmlns:ds="http://schemas.openxmlformats.org/officeDocument/2006/customXml" ds:itemID="{D8716F3E-2181-46C5-99AE-89FA8FD3BBB8}">
  <ds:schemaRefs>
    <ds:schemaRef ds:uri="http://schemas.microsoft.com/office/2006/metadata/properties"/>
    <ds:schemaRef ds:uri="http://schemas.microsoft.com/office/infopath/2007/PartnerControl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Plantilla Word</Template>
  <TotalTime>21</TotalTime>
  <Pages>4</Pages>
  <Words>44</Words>
  <Characters>247</Characters>
  <Application>Microsoft Office Word</Application>
  <DocSecurity>0</DocSecurity>
  <Lines>2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Diseño de Interfaces Web</vt:lpstr>
    </vt:vector>
  </TitlesOfParts>
  <Company>Ribera de castilla</Company>
  <LinksUpToDate>false</LinksUpToDate>
  <CharactersWithSpaces>290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Diseño de Interfaces Web</dc:title>
  <dc:subject>Práctica Videos Subtitulados 3Formatos</dc:subject>
  <dc:creator>Ignacio Pando Pablos</dc:creator>
  <cp:keywords/>
  <dc:description/>
  <cp:lastModifiedBy>IGNACIO PANDO PABLOS</cp:lastModifiedBy>
  <cp:revision>3</cp:revision>
  <dcterms:created xsi:type="dcterms:W3CDTF">2025-02-18T14:35:00Z</dcterms:created>
  <dcterms:modified xsi:type="dcterms:W3CDTF">2025-02-18T15:15:00Z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0x0101009DE9F0377BEDAC4DB0BBF391756AAF21</vt:lpwstr>
  </property>
</Properties>
</file>