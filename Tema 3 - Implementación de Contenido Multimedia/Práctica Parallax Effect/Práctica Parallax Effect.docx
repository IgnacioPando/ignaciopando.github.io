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lang w:eastAsia="en-US"/>
        </w:rPr>
        <w:id w:val="-1280942947"/>
        <w:docPartObj>
          <w:docPartGallery w:val="Cover Pages"/>
          <w:docPartUnique/>
        </w:docPartObj>
      </w:sdtPr>
      <w:sdtContent>
        <w:p w14:paraId="7D749EC5" w14:textId="77777777" w:rsidR="008E6C96" w:rsidRPr="009B1809" w:rsidRDefault="008E6C96">
          <w:pPr>
            <w:pStyle w:val="Sinespaciado"/>
          </w:pPr>
          <w:r w:rsidRPr="009B180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680" behindDoc="1" locked="0" layoutInCell="1" allowOverlap="1" wp14:anchorId="21E787E9" wp14:editId="4A55C60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2-1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F62844D" w14:textId="5C8C4C77" w:rsidR="008E6C96" w:rsidRPr="009B1809" w:rsidRDefault="00D93DD3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18-2-2025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1E787E9" id="Grupo 2" o:spid="_x0000_s1026" style="position:absolute;margin-left:0;margin-top:0;width:172.8pt;height:718.55pt;z-index:-2516608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c1ddff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e4e79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2-1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F62844D" w14:textId="5C8C4C77" w:rsidR="008E6C96" w:rsidRPr="009B1809" w:rsidRDefault="00D93DD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18-2-2025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c1ddff [3215]" strokecolor="#c1ddff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c1ddff [3215]" strokecolor="#c1ddff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c1ddff [3215]" strokecolor="#c1ddff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c1ddff [3215]" strokecolor="#c1ddff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c1ddff [3215]" strokecolor="#c1ddff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c1ddff [3215]" strokecolor="#c1ddff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c1ddff [3215]" strokecolor="#c1ddff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c1ddff [3215]" strokecolor="#c1ddff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c1ddff [3215]" strokecolor="#c1ddff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c1ddff [3215]" strokecolor="#c1ddff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c1ddff [3215]" strokecolor="#c1ddff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c1ddff [3215]" strokecolor="#c1ddff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c1ddff [3215]" strokecolor="#c1ddff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c1ddff [3215]" strokecolor="#c1ddff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c1ddff [3215]" strokecolor="#c1ddff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c1ddff [3215]" strokecolor="#c1ddff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c1ddff [3215]" strokecolor="#c1ddff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c1ddff [3215]" strokecolor="#c1ddff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c1ddff [3215]" strokecolor="#c1ddff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579B6A03" wp14:editId="003EE30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D1D257" w14:textId="77777777" w:rsidR="008E6C96" w:rsidRPr="009B1809" w:rsidRDefault="007D40B4">
                                <w:pPr>
                                  <w:pStyle w:val="Sinespaciado"/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</w:pPr>
                                <w:r w:rsidRPr="009B1809"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  <w:t>Ignacio Pando Pablos</w:t>
                                </w:r>
                              </w:p>
                              <w:p w14:paraId="1C7F4127" w14:textId="77777777" w:rsidR="008E6C96" w:rsidRPr="009B1809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26779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Ribera</w:t>
                                    </w:r>
                                    <w:r w:rsidR="00AC1A04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de castilla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9B6A0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50D1D257" w14:textId="77777777" w:rsidR="008E6C96" w:rsidRPr="009B1809" w:rsidRDefault="007D40B4">
                          <w:pPr>
                            <w:pStyle w:val="Sinespaciado"/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</w:pPr>
                          <w:r w:rsidRPr="009B1809"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  <w:t>Ignacio Pando Pablos</w:t>
                          </w:r>
                        </w:p>
                        <w:p w14:paraId="1C7F4127" w14:textId="77777777" w:rsidR="008E6C96" w:rsidRPr="009B1809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26779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Ribera</w:t>
                              </w:r>
                              <w:r w:rsidR="00AC1A04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de castilla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DFBF236" w14:textId="77777777" w:rsidR="008E6C96" w:rsidRPr="009B1809" w:rsidRDefault="009B1809" w:rsidP="00005756"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797AF7A" wp14:editId="6D5E1DE7">
                    <wp:simplePos x="0" y="0"/>
                    <wp:positionH relativeFrom="page">
                      <wp:posOffset>3055620</wp:posOffset>
                    </wp:positionH>
                    <wp:positionV relativeFrom="page">
                      <wp:posOffset>1866900</wp:posOffset>
                    </wp:positionV>
                    <wp:extent cx="3596640" cy="1821180"/>
                    <wp:effectExtent l="0" t="0" r="3810" b="762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640" cy="18211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58FAD8" w14:textId="77777777" w:rsidR="008E6C96" w:rsidRPr="009B1809" w:rsidRDefault="00000000">
                                <w:pPr>
                                  <w:pStyle w:val="Sinespaciado"/>
                                  <w:rPr>
                                    <w:rFonts w:eastAsiaTheme="majorEastAsia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ajorEastAsia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34025" w:rsidRPr="00E34025">
                                      <w:rPr>
                                        <w:rFonts w:eastAsiaTheme="majorEastAsia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Diseño de Interfaces Web</w:t>
                                    </w:r>
                                  </w:sdtContent>
                                </w:sdt>
                              </w:p>
                              <w:p w14:paraId="589BDD6D" w14:textId="5BAA30C3" w:rsidR="008E6C96" w:rsidRPr="009B1809" w:rsidRDefault="00000000">
                                <w:pPr>
                                  <w:spacing w:before="120"/>
                                  <w:rPr>
                                    <w:color w:val="003270" w:themeColor="text2" w:themeShade="40"/>
                                    <w:sz w:val="48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003270" w:themeColor="text2" w:themeShade="40"/>
                                      <w:sz w:val="48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0006A9" w:rsidRPr="000006A9">
                                      <w:rPr>
                                        <w:color w:val="003270" w:themeColor="text2" w:themeShade="40"/>
                                        <w:sz w:val="48"/>
                                        <w:szCs w:val="36"/>
                                      </w:rPr>
                                      <w:t>Práctica Parallax Effect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97AF7A" id="Cuadro de texto 1" o:spid="_x0000_s1056" type="#_x0000_t202" style="position:absolute;margin-left:240.6pt;margin-top:147pt;width:283.2pt;height:143.4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" filled="f" stroked="f" strokeweight=".5pt">
                    <v:textbox inset="0,0,0,0">
                      <w:txbxContent>
                        <w:p w14:paraId="0858FAD8" w14:textId="77777777" w:rsidR="008E6C96" w:rsidRPr="009B1809" w:rsidRDefault="00000000">
                          <w:pPr>
                            <w:pStyle w:val="Sinespaciado"/>
                            <w:rPr>
                              <w:rFonts w:eastAsiaTheme="majorEastAsia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eastAsiaTheme="majorEastAsia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34025" w:rsidRPr="00E34025">
                                <w:rPr>
                                  <w:rFonts w:eastAsiaTheme="majorEastAsia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Diseño de Interfaces Web</w:t>
                              </w:r>
                            </w:sdtContent>
                          </w:sdt>
                        </w:p>
                        <w:p w14:paraId="589BDD6D" w14:textId="5BAA30C3" w:rsidR="008E6C96" w:rsidRPr="009B1809" w:rsidRDefault="00000000">
                          <w:pPr>
                            <w:spacing w:before="120"/>
                            <w:rPr>
                              <w:color w:val="003270" w:themeColor="text2" w:themeShade="40"/>
                              <w:sz w:val="48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003270" w:themeColor="text2" w:themeShade="40"/>
                                <w:sz w:val="48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0006A9" w:rsidRPr="000006A9">
                                <w:rPr>
                                  <w:color w:val="003270" w:themeColor="text2" w:themeShade="40"/>
                                  <w:sz w:val="48"/>
                                  <w:szCs w:val="36"/>
                                </w:rPr>
                                <w:t>Práctica Parallax Effect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E6C96" w:rsidRPr="009B1809">
            <w:br w:type="page"/>
          </w:r>
        </w:p>
      </w:sdtContent>
    </w:sdt>
    <w:p w14:paraId="3E9464DA" w14:textId="5C561AD2" w:rsidR="00D93DD3" w:rsidRDefault="00B71ECC" w:rsidP="00F97BEC">
      <w:r w:rsidRPr="00B71ECC">
        <w:lastRenderedPageBreak/>
        <w:drawing>
          <wp:inline distT="0" distB="0" distL="0" distR="0" wp14:anchorId="6E4FD8F5" wp14:editId="3F0B80FA">
            <wp:extent cx="6263640" cy="2853690"/>
            <wp:effectExtent l="0" t="0" r="3810" b="3810"/>
            <wp:docPr id="547632126" name="Imagen 1" descr="Imagen que contiene persona, interior, foto, hombr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2126" name="Imagen 1" descr="Imagen que contiene persona, interior, foto, hombre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3BBC" w14:textId="247907B2" w:rsidR="00B71ECC" w:rsidRDefault="00B71ECC" w:rsidP="00F97BEC">
      <w:r w:rsidRPr="00B71ECC">
        <w:drawing>
          <wp:inline distT="0" distB="0" distL="0" distR="0" wp14:anchorId="5228FE78" wp14:editId="49509DE8">
            <wp:extent cx="6263640" cy="2869565"/>
            <wp:effectExtent l="0" t="0" r="3810" b="6985"/>
            <wp:docPr id="906740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4082" name="Imagen 1" descr="Captura de pantalla de un celular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D985" w14:textId="4518CDF6" w:rsidR="00B71ECC" w:rsidRDefault="00B71ECC" w:rsidP="00F97BEC">
      <w:r w:rsidRPr="00B71ECC">
        <w:drawing>
          <wp:inline distT="0" distB="0" distL="0" distR="0" wp14:anchorId="63A2324D" wp14:editId="474DF018">
            <wp:extent cx="6263640" cy="2874645"/>
            <wp:effectExtent l="0" t="0" r="3810" b="1905"/>
            <wp:docPr id="919748757" name="Imagen 1" descr="Dibujo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48757" name="Imagen 1" descr="Dibujo en blanco y negr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5AEF" w14:textId="77777777" w:rsidR="00B71ECC" w:rsidRDefault="00B71ECC" w:rsidP="00F97BEC">
      <w:r w:rsidRPr="00B71ECC">
        <w:lastRenderedPageBreak/>
        <w:drawing>
          <wp:inline distT="0" distB="0" distL="0" distR="0" wp14:anchorId="6CAD1E51" wp14:editId="4DD31875">
            <wp:extent cx="6263640" cy="2819400"/>
            <wp:effectExtent l="0" t="0" r="3810" b="0"/>
            <wp:docPr id="2138464608" name="Imagen 1" descr="Imagen que contiene ga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4608" name="Imagen 1" descr="Imagen que contiene ga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6699" w14:textId="40FDE6D5" w:rsidR="00B71ECC" w:rsidRDefault="00B71ECC" w:rsidP="00F97BEC">
      <w:r w:rsidRPr="00B71ECC">
        <w:drawing>
          <wp:inline distT="0" distB="0" distL="0" distR="0" wp14:anchorId="395C4048" wp14:editId="4BE23AFD">
            <wp:extent cx="6263640" cy="2863850"/>
            <wp:effectExtent l="0" t="0" r="3810" b="0"/>
            <wp:docPr id="440378112" name="Imagen 1" descr="Imagen que contiene pi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78112" name="Imagen 1" descr="Imagen que contiene pian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7F3D" w14:textId="7BF615F3" w:rsidR="00B71ECC" w:rsidRDefault="00B71ECC" w:rsidP="00F97BEC">
      <w:r w:rsidRPr="00B71ECC">
        <w:drawing>
          <wp:inline distT="0" distB="0" distL="0" distR="0" wp14:anchorId="2AB4F5E7" wp14:editId="6854491C">
            <wp:extent cx="6263640" cy="2868295"/>
            <wp:effectExtent l="0" t="0" r="3810" b="8255"/>
            <wp:docPr id="1395664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488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48BD" w14:textId="6F170648" w:rsidR="00B71ECC" w:rsidRDefault="00B71ECC" w:rsidP="00F97BEC">
      <w:r w:rsidRPr="00B71ECC">
        <w:lastRenderedPageBreak/>
        <w:drawing>
          <wp:inline distT="0" distB="0" distL="0" distR="0" wp14:anchorId="6158DD4F" wp14:editId="5DF12CE0">
            <wp:extent cx="6263640" cy="2794000"/>
            <wp:effectExtent l="0" t="0" r="3810" b="6350"/>
            <wp:docPr id="1558575039" name="Imagen 1" descr="Una persona con una guitar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75039" name="Imagen 1" descr="Una persona con una guitar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7F7" w14:textId="19C3BF16" w:rsidR="00B71ECC" w:rsidRPr="00F97BEC" w:rsidRDefault="00B71ECC" w:rsidP="00F97BEC">
      <w:r w:rsidRPr="00B71ECC">
        <w:drawing>
          <wp:inline distT="0" distB="0" distL="0" distR="0" wp14:anchorId="058669AA" wp14:editId="561714BD">
            <wp:extent cx="6263640" cy="2813050"/>
            <wp:effectExtent l="0" t="0" r="3810" b="6350"/>
            <wp:docPr id="138749267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2679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ECC" w:rsidRPr="00F97BEC" w:rsidSect="002D3EE0">
      <w:headerReference w:type="even" r:id="rId19"/>
      <w:headerReference w:type="default" r:id="rId20"/>
      <w:footerReference w:type="default" r:id="rId21"/>
      <w:headerReference w:type="first" r:id="rId22"/>
      <w:pgSz w:w="11906" w:h="16838"/>
      <w:pgMar w:top="1021" w:right="1021" w:bottom="1021" w:left="102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C758FF" w14:textId="77777777" w:rsidR="000F28B4" w:rsidRDefault="000F28B4" w:rsidP="00AC1A04">
      <w:pPr>
        <w:spacing w:after="0" w:line="240" w:lineRule="auto"/>
      </w:pPr>
      <w:r>
        <w:separator/>
      </w:r>
    </w:p>
  </w:endnote>
  <w:endnote w:type="continuationSeparator" w:id="0">
    <w:p w14:paraId="2BACDDDB" w14:textId="77777777" w:rsidR="000F28B4" w:rsidRDefault="000F28B4" w:rsidP="00AC1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adea">
    <w:altName w:val="Cambria Math"/>
    <w:charset w:val="00"/>
    <w:family w:val="auto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5871461"/>
      <w:docPartObj>
        <w:docPartGallery w:val="Page Numbers (Bottom of Page)"/>
        <w:docPartUnique/>
      </w:docPartObj>
    </w:sdtPr>
    <w:sdtContent>
      <w:p w14:paraId="28D53CF5" w14:textId="77777777" w:rsidR="00CC13A1" w:rsidRDefault="00CC13A1">
        <w:pPr>
          <w:pStyle w:val="Piedepgina"/>
          <w:jc w:val="center"/>
        </w:pPr>
        <w:r>
          <w:rPr>
            <w:noProof/>
            <w:lang w:eastAsia="es-ES"/>
          </w:rPr>
          <mc:AlternateContent>
            <mc:Choice Requires="wps">
              <w:drawing>
                <wp:inline distT="0" distB="0" distL="0" distR="0" wp14:anchorId="18CF7F44" wp14:editId="6B520C7F">
                  <wp:extent cx="5467350" cy="45085"/>
                  <wp:effectExtent l="9525" t="9525" r="0" b="2540"/>
                  <wp:docPr id="34" name="Diagrama de flujo: decisión 34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48A827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34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1790441F" w14:textId="77777777" w:rsidR="00CC13A1" w:rsidRPr="00FA33BB" w:rsidRDefault="00CC13A1">
        <w:pPr>
          <w:pStyle w:val="Piedepgina"/>
          <w:jc w:val="center"/>
        </w:pPr>
        <w:r w:rsidRPr="00FA33BB">
          <w:fldChar w:fldCharType="begin"/>
        </w:r>
        <w:r w:rsidRPr="00FA33BB">
          <w:instrText>PAGE    \* MERGEFORMAT</w:instrText>
        </w:r>
        <w:r w:rsidRPr="00FA33BB">
          <w:fldChar w:fldCharType="separate"/>
        </w:r>
        <w:r w:rsidR="00702243" w:rsidRPr="00FA33BB">
          <w:rPr>
            <w:noProof/>
          </w:rPr>
          <w:t>1</w:t>
        </w:r>
        <w:r w:rsidRPr="00FA33BB">
          <w:fldChar w:fldCharType="end"/>
        </w:r>
      </w:p>
    </w:sdtContent>
  </w:sdt>
  <w:p w14:paraId="149206D2" w14:textId="77777777" w:rsidR="00AC1A04" w:rsidRDefault="00AC1A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958478" w14:textId="77777777" w:rsidR="000F28B4" w:rsidRDefault="000F28B4" w:rsidP="00AC1A04">
      <w:pPr>
        <w:spacing w:after="0" w:line="240" w:lineRule="auto"/>
      </w:pPr>
      <w:r>
        <w:separator/>
      </w:r>
    </w:p>
  </w:footnote>
  <w:footnote w:type="continuationSeparator" w:id="0">
    <w:p w14:paraId="2C7753A4" w14:textId="77777777" w:rsidR="000F28B4" w:rsidRDefault="000F28B4" w:rsidP="00AC1A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AF886" w14:textId="77777777" w:rsidR="00CC4C36" w:rsidRDefault="00000000">
    <w:pPr>
      <w:pStyle w:val="Encabezado"/>
    </w:pPr>
    <w:r>
      <w:rPr>
        <w:noProof/>
      </w:rPr>
      <w:pict w14:anchorId="77D6C6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8" o:spid="_x0000_s1029" type="#_x0000_t75" style="position:absolute;margin-left:0;margin-top:0;width:424.55pt;height:424.55pt;z-index:-251657216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7844B" w14:textId="77777777" w:rsidR="009C1FAF" w:rsidRPr="009B1809" w:rsidRDefault="00000000">
    <w:pPr>
      <w:pStyle w:val="Encabezado"/>
      <w:jc w:val="right"/>
      <w:rPr>
        <w:color w:val="1E4E79" w:themeColor="accent1"/>
      </w:rPr>
    </w:pPr>
    <w:r>
      <w:rPr>
        <w:noProof/>
        <w:color w:val="1E4E79" w:themeColor="accent1"/>
      </w:rPr>
      <w:pict w14:anchorId="057FF4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9" o:spid="_x0000_s1030" type="#_x0000_t75" style="position:absolute;left:0;text-align:left;margin-left:0;margin-top:0;width:424.55pt;height:424.55pt;z-index:-251656192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  <w:sdt>
      <w:sdtPr>
        <w:rPr>
          <w:color w:val="1E4E79" w:themeColor="accent1"/>
        </w:rPr>
        <w:alias w:val="Título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34025">
          <w:rPr>
            <w:color w:val="1E4E79" w:themeColor="accent1"/>
          </w:rPr>
          <w:t>Diseño de Interfaces Web</w:t>
        </w:r>
      </w:sdtContent>
    </w:sdt>
    <w:r w:rsidR="009C1FAF" w:rsidRPr="009B1809">
      <w:rPr>
        <w:color w:val="1E4E79" w:themeColor="accent1"/>
      </w:rPr>
      <w:t xml:space="preserve"> | </w:t>
    </w:r>
    <w:sdt>
      <w:sdtPr>
        <w:rPr>
          <w:color w:val="1E4E79" w:themeColor="accent1"/>
        </w:rPr>
        <w:alias w:val="Aut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D93DD3">
          <w:rPr>
            <w:color w:val="1E4E79" w:themeColor="accent1"/>
          </w:rPr>
          <w:t>Ignacio Pando Pablos</w:t>
        </w:r>
      </w:sdtContent>
    </w:sdt>
  </w:p>
  <w:p w14:paraId="66BAE219" w14:textId="77777777" w:rsidR="009C1FAF" w:rsidRDefault="009C1FA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068E7" w14:textId="77777777" w:rsidR="00CC4C36" w:rsidRDefault="00000000">
    <w:pPr>
      <w:pStyle w:val="Encabezado"/>
    </w:pPr>
    <w:r>
      <w:rPr>
        <w:noProof/>
      </w:rPr>
      <w:pict w14:anchorId="45B658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7" o:spid="_x0000_s1028" type="#_x0000_t75" style="position:absolute;margin-left:0;margin-top:0;width:424.55pt;height:424.55pt;z-index:-251658240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D3"/>
    <w:rsid w:val="000006A9"/>
    <w:rsid w:val="00005756"/>
    <w:rsid w:val="00057256"/>
    <w:rsid w:val="000C6E70"/>
    <w:rsid w:val="000E3B2D"/>
    <w:rsid w:val="000F28B4"/>
    <w:rsid w:val="00155807"/>
    <w:rsid w:val="00171D3D"/>
    <w:rsid w:val="00182538"/>
    <w:rsid w:val="00190BE1"/>
    <w:rsid w:val="001B1B2B"/>
    <w:rsid w:val="00204BBC"/>
    <w:rsid w:val="00205E83"/>
    <w:rsid w:val="002A33D8"/>
    <w:rsid w:val="002D3EE0"/>
    <w:rsid w:val="00603871"/>
    <w:rsid w:val="006202F4"/>
    <w:rsid w:val="006F6AF9"/>
    <w:rsid w:val="00702243"/>
    <w:rsid w:val="007464CB"/>
    <w:rsid w:val="00753C3B"/>
    <w:rsid w:val="007D40B4"/>
    <w:rsid w:val="007E6586"/>
    <w:rsid w:val="007F47E4"/>
    <w:rsid w:val="008E6C96"/>
    <w:rsid w:val="00926779"/>
    <w:rsid w:val="009279FB"/>
    <w:rsid w:val="009A2F08"/>
    <w:rsid w:val="009A68FD"/>
    <w:rsid w:val="009B1809"/>
    <w:rsid w:val="009C1FAF"/>
    <w:rsid w:val="00A5587F"/>
    <w:rsid w:val="00AC1A04"/>
    <w:rsid w:val="00B03087"/>
    <w:rsid w:val="00B43834"/>
    <w:rsid w:val="00B71ECC"/>
    <w:rsid w:val="00B97AB6"/>
    <w:rsid w:val="00BE539E"/>
    <w:rsid w:val="00C013CA"/>
    <w:rsid w:val="00C53F04"/>
    <w:rsid w:val="00CC13A1"/>
    <w:rsid w:val="00CC4C36"/>
    <w:rsid w:val="00D54B21"/>
    <w:rsid w:val="00D93DD3"/>
    <w:rsid w:val="00DB2165"/>
    <w:rsid w:val="00E34025"/>
    <w:rsid w:val="00E369A5"/>
    <w:rsid w:val="00E410DF"/>
    <w:rsid w:val="00F60B98"/>
    <w:rsid w:val="00F97BEC"/>
    <w:rsid w:val="00FA33BB"/>
    <w:rsid w:val="00FA4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5BCB1E"/>
  <w15:chartTrackingRefBased/>
  <w15:docId w15:val="{76795AF7-69FB-4AEB-803C-10ACEEA25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C3B"/>
    <w:rPr>
      <w:rFonts w:ascii="Century" w:hAnsi="Century"/>
    </w:rPr>
  </w:style>
  <w:style w:type="paragraph" w:styleId="Ttulo1">
    <w:name w:val="heading 1"/>
    <w:basedOn w:val="Normal"/>
    <w:next w:val="Normal"/>
    <w:link w:val="Ttulo1Car"/>
    <w:uiPriority w:val="9"/>
    <w:qFormat/>
    <w:rsid w:val="00CC4C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057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057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057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057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63A5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autoRedefine/>
    <w:uiPriority w:val="1"/>
    <w:qFormat/>
    <w:rsid w:val="00753C3B"/>
    <w:pPr>
      <w:spacing w:after="0" w:line="240" w:lineRule="auto"/>
    </w:pPr>
    <w:rPr>
      <w:rFonts w:ascii="Century" w:eastAsiaTheme="minorEastAsia" w:hAnsi="Century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3C3B"/>
    <w:rPr>
      <w:rFonts w:ascii="Century" w:eastAsiaTheme="minorEastAsia" w:hAnsi="Century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1A04"/>
  </w:style>
  <w:style w:type="paragraph" w:styleId="Piedepgina">
    <w:name w:val="footer"/>
    <w:basedOn w:val="Normal"/>
    <w:link w:val="Piedepgina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1A04"/>
  </w:style>
  <w:style w:type="character" w:customStyle="1" w:styleId="Ttulo1Car">
    <w:name w:val="Título 1 Car"/>
    <w:basedOn w:val="Fuentedeprrafopredeter"/>
    <w:link w:val="Ttulo1"/>
    <w:uiPriority w:val="9"/>
    <w:rsid w:val="00CC4C36"/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0057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05756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005756"/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05756"/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05756"/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05756"/>
    <w:rPr>
      <w:rFonts w:asciiTheme="majorHAnsi" w:eastAsiaTheme="majorEastAsia" w:hAnsiTheme="majorHAnsi" w:cstheme="majorBidi"/>
      <w:color w:val="163A5A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005756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05756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05756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05756"/>
    <w:pPr>
      <w:spacing w:after="100"/>
      <w:ind w:left="440"/>
    </w:pPr>
    <w:rPr>
      <w:rFonts w:eastAsiaTheme="minorEastAsia" w:cs="Times New Roman"/>
      <w:lang w:eastAsia="es-ES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05756"/>
    <w:pPr>
      <w:spacing w:after="100"/>
      <w:ind w:left="1320"/>
    </w:pPr>
  </w:style>
  <w:style w:type="paragraph" w:customStyle="1" w:styleId="Subttulo1">
    <w:name w:val="Subtítulo 1"/>
    <w:basedOn w:val="Normal"/>
    <w:link w:val="Subttulo1Car"/>
    <w:qFormat/>
    <w:rsid w:val="00B03087"/>
    <w:pPr>
      <w:spacing w:before="120"/>
    </w:pPr>
    <w:rPr>
      <w:rFonts w:ascii="Comic Sans MS" w:hAnsi="Comic Sans MS"/>
      <w:color w:val="003270" w:themeColor="text2" w:themeShade="40"/>
      <w:sz w:val="48"/>
      <w:szCs w:val="36"/>
    </w:rPr>
  </w:style>
  <w:style w:type="character" w:customStyle="1" w:styleId="Subttulo1Car">
    <w:name w:val="Subtítulo 1 Car"/>
    <w:basedOn w:val="Fuentedeprrafopredeter"/>
    <w:link w:val="Subttulo1"/>
    <w:rsid w:val="00B03087"/>
    <w:rPr>
      <w:rFonts w:ascii="Comic Sans MS" w:hAnsi="Comic Sans MS"/>
      <w:color w:val="003270" w:themeColor="text2" w:themeShade="40"/>
      <w:sz w:val="48"/>
      <w:szCs w:val="36"/>
    </w:rPr>
  </w:style>
  <w:style w:type="character" w:styleId="Hipervnculo">
    <w:name w:val="Hyperlink"/>
    <w:basedOn w:val="Fuentedeprrafopredeter"/>
    <w:uiPriority w:val="99"/>
    <w:unhideWhenUsed/>
    <w:rsid w:val="00F97B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gnac\Downloads\Plantilla%20Word.dotx" TargetMode="External"/></Relationships>
</file>

<file path=word/theme/theme1.xml><?xml version="1.0" encoding="utf-8"?>
<a:theme xmlns:a="http://schemas.openxmlformats.org/drawingml/2006/main" name="Tema de Office">
  <a:themeElements>
    <a:clrScheme name="Colores 1">
      <a:dk1>
        <a:sysClr val="windowText" lastClr="000000"/>
      </a:dk1>
      <a:lt1>
        <a:srgbClr val="FFFFFF"/>
      </a:lt1>
      <a:dk2>
        <a:srgbClr val="C1DDFF"/>
      </a:dk2>
      <a:lt2>
        <a:srgbClr val="C1DDFF"/>
      </a:lt2>
      <a:accent1>
        <a:srgbClr val="1E4E79"/>
      </a:accent1>
      <a:accent2>
        <a:srgbClr val="C0EDFF"/>
      </a:accent2>
      <a:accent3>
        <a:srgbClr val="AEAEAE"/>
      </a:accent3>
      <a:accent4>
        <a:srgbClr val="FFDE75"/>
      </a:accent4>
      <a:accent5>
        <a:srgbClr val="5B9BD5"/>
      </a:accent5>
      <a:accent6>
        <a:srgbClr val="ACE795"/>
      </a:accent6>
      <a:hlink>
        <a:srgbClr val="0563C1"/>
      </a:hlink>
      <a:folHlink>
        <a:srgbClr val="954F72"/>
      </a:folHlink>
    </a:clrScheme>
    <a:fontScheme name="Fuente 1">
      <a:majorFont>
        <a:latin typeface="Caladea"/>
        <a:ea typeface=""/>
        <a:cs typeface=""/>
      </a:majorFont>
      <a:minorFont>
        <a:latin typeface="Comic Sans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2025-02-18T00:00:00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E9F0377BEDAC4DB0BBF391756AAF21" ma:contentTypeVersion="6" ma:contentTypeDescription="Crear nuevo documento." ma:contentTypeScope="" ma:versionID="e553e58375fc3c8c66b3fc89a3ebdfca">
  <xsd:schema xmlns:xsd="http://www.w3.org/2001/XMLSchema" xmlns:xs="http://www.w3.org/2001/XMLSchema" xmlns:p="http://schemas.microsoft.com/office/2006/metadata/properties" xmlns:ns3="63c1c0b0-b287-4bdc-b0e7-41d713c45f9e" targetNamespace="http://schemas.microsoft.com/office/2006/metadata/properties" ma:root="true" ma:fieldsID="ad56405c23a3f8836a0ae7ccbc4c9413" ns3:_="">
    <xsd:import namespace="63c1c0b0-b287-4bdc-b0e7-41d713c45f9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c1c0b0-b287-4bdc-b0e7-41d713c45f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9B3C7F-36A5-4146-935C-2A5BFDC7EEA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F7B648-D241-4ABB-99E9-7121EE2C5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c1c0b0-b287-4bdc-b0e7-41d713c45f9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349ED1D-2865-4BBA-A30A-A453851FCD4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8716F3E-2181-46C5-99AE-89FA8FD3BBB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Word</Template>
  <TotalTime>21</TotalTime>
  <Pages>4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Diseño de Interfaces Web</vt:lpstr>
    </vt:vector>
  </TitlesOfParts>
  <Company>Ribera de castilla</Company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de Interfaces Web</dc:title>
  <dc:subject>Práctica Parallax Effect</dc:subject>
  <dc:creator>Ignacio Pando Pablos</dc:creator>
  <cp:keywords/>
  <dc:description/>
  <cp:lastModifiedBy>IGNACIO PANDO PABLOS</cp:lastModifiedBy>
  <cp:revision>3</cp:revision>
  <dcterms:created xsi:type="dcterms:W3CDTF">2025-02-18T14:35:00Z</dcterms:created>
  <dcterms:modified xsi:type="dcterms:W3CDTF">2025-02-18T15:26:00Z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0x0101009DE9F0377BEDAC4DB0BBF391756AAF21</vt:lpwstr>
  </property>
</Properties>
</file>